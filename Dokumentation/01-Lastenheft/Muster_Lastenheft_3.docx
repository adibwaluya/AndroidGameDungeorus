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DDA" w:rsidRDefault="00286494" w:rsidP="00D65219">
      <w:pPr>
        <w:pStyle w:val="Titel"/>
      </w:pPr>
      <w:bookmarkStart w:id="0" w:name="_GoBack"/>
      <w:bookmarkEnd w:id="0"/>
      <w:r>
        <w:t>Lastenheft</w:t>
      </w:r>
    </w:p>
    <w:p w:rsidR="00DB5448" w:rsidRPr="00DB5448" w:rsidRDefault="00DB5448" w:rsidP="00D65219">
      <w:pPr>
        <w:pStyle w:val="Titel"/>
      </w:pPr>
      <w:r>
        <w:t>(</w:t>
      </w:r>
      <w:r w:rsidRPr="00DB5448">
        <w:t>Projektbezeichnung</w:t>
      </w:r>
      <w:r>
        <w:t>)</w:t>
      </w:r>
    </w:p>
    <w:p w:rsidR="008A16AB" w:rsidRPr="008A16AB" w:rsidRDefault="00A757DB" w:rsidP="00942146">
      <w:pPr>
        <w:pStyle w:val="berschrift1"/>
      </w:pPr>
      <w:r w:rsidRPr="00A757DB">
        <w:t>Beschreibung des Unternehmens</w:t>
      </w:r>
    </w:p>
    <w:p w:rsidR="000935B2" w:rsidRDefault="00A757DB" w:rsidP="00780FC8">
      <w:pPr>
        <w:pStyle w:val="berschrift2"/>
      </w:pPr>
      <w:r w:rsidRPr="00A757DB">
        <w:t>Allgemeine Daten</w:t>
      </w:r>
    </w:p>
    <w:p w:rsidR="00A757DB" w:rsidRDefault="00A757DB" w:rsidP="00A757DB"/>
    <w:tbl>
      <w:tblPr>
        <w:tblW w:w="9072" w:type="dxa"/>
        <w:tblInd w:w="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59" w:type="dxa"/>
          <w:right w:w="159" w:type="dxa"/>
        </w:tblCellMar>
        <w:tblLook w:val="01E0" w:firstRow="1" w:lastRow="1" w:firstColumn="1" w:lastColumn="1" w:noHBand="0" w:noVBand="0"/>
      </w:tblPr>
      <w:tblGrid>
        <w:gridCol w:w="3402"/>
        <w:gridCol w:w="5670"/>
      </w:tblGrid>
      <w:tr w:rsidR="00A757DB" w:rsidRPr="00932F62" w:rsidTr="00BD0BD5">
        <w:trPr>
          <w:trHeight w:val="567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A757DB" w:rsidRPr="00A757DB" w:rsidRDefault="00D0485C" w:rsidP="00A81B92">
            <w:pPr>
              <w:pStyle w:val="Tabellen-Text"/>
            </w:pPr>
            <w:r>
              <w:t>Name des Unternehmens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A757DB" w:rsidRPr="00932F62" w:rsidRDefault="00E87120" w:rsidP="00A81B92">
            <w:pPr>
              <w:pStyle w:val="Tabellen-Text"/>
            </w:pPr>
            <w:r w:rsidRPr="00A757DB">
              <w:t>(mit Rechtsform)</w:t>
            </w:r>
          </w:p>
        </w:tc>
      </w:tr>
      <w:tr w:rsidR="00A757DB" w:rsidRPr="00932F62" w:rsidTr="00BD0BD5">
        <w:trPr>
          <w:trHeight w:val="851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  <w:vAlign w:val="center"/>
          </w:tcPr>
          <w:p w:rsidR="00A757DB" w:rsidRDefault="00A757DB" w:rsidP="00A81B92">
            <w:pPr>
              <w:pStyle w:val="Tabellen-Text"/>
            </w:pPr>
            <w:r w:rsidRPr="00A757DB">
              <w:t>Adresse</w:t>
            </w:r>
          </w:p>
          <w:p w:rsidR="00FA7755" w:rsidRPr="00A757DB" w:rsidRDefault="00FA7755" w:rsidP="00A81B92">
            <w:pPr>
              <w:pStyle w:val="Tabellen-Text"/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A757DB" w:rsidRPr="00932F62" w:rsidRDefault="00A757DB" w:rsidP="00A81B92">
            <w:pPr>
              <w:pStyle w:val="Tabellen-Text"/>
            </w:pPr>
          </w:p>
        </w:tc>
      </w:tr>
      <w:tr w:rsidR="00A757DB" w:rsidRPr="00932F62" w:rsidTr="00BD0BD5">
        <w:trPr>
          <w:trHeight w:val="851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  <w:vAlign w:val="center"/>
          </w:tcPr>
          <w:p w:rsidR="002776EA" w:rsidRPr="00FA7755" w:rsidRDefault="00FA7755" w:rsidP="00A81B92">
            <w:pPr>
              <w:pStyle w:val="Tabellen-Text"/>
            </w:pPr>
            <w:r w:rsidRPr="00FA7755">
              <w:t>Zweigstellen / Tochterunternehmen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A757DB" w:rsidRPr="00932F62" w:rsidRDefault="00A757DB" w:rsidP="00A81B92">
            <w:pPr>
              <w:pStyle w:val="Tabellen-Text"/>
            </w:pPr>
          </w:p>
        </w:tc>
      </w:tr>
      <w:tr w:rsidR="00A757DB" w:rsidRPr="00932F62" w:rsidTr="00BD0BD5">
        <w:trPr>
          <w:trHeight w:val="567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  <w:vAlign w:val="center"/>
          </w:tcPr>
          <w:p w:rsidR="00A757DB" w:rsidRPr="002776EA" w:rsidRDefault="002776EA" w:rsidP="00A81B92">
            <w:pPr>
              <w:pStyle w:val="Tabellen-Text"/>
            </w:pPr>
            <w:r w:rsidRPr="002776EA">
              <w:t>Telefon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A757DB" w:rsidRPr="00932F62" w:rsidRDefault="00A757DB" w:rsidP="00A81B92">
            <w:pPr>
              <w:pStyle w:val="Tabellen-Text"/>
            </w:pPr>
          </w:p>
        </w:tc>
      </w:tr>
      <w:tr w:rsidR="00A757DB" w:rsidRPr="00932F62" w:rsidTr="00BD0BD5">
        <w:trPr>
          <w:trHeight w:val="567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  <w:vAlign w:val="center"/>
          </w:tcPr>
          <w:p w:rsidR="00A757DB" w:rsidRPr="002776EA" w:rsidRDefault="002776EA" w:rsidP="00A81B92">
            <w:pPr>
              <w:pStyle w:val="Tabellen-Text"/>
            </w:pPr>
            <w:r w:rsidRPr="002776EA">
              <w:t>Fax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A757DB" w:rsidRPr="00932F62" w:rsidRDefault="00A757DB" w:rsidP="00A81B92">
            <w:pPr>
              <w:pStyle w:val="Tabellen-Text"/>
            </w:pPr>
          </w:p>
        </w:tc>
      </w:tr>
      <w:tr w:rsidR="00A757DB" w:rsidRPr="00932F62" w:rsidTr="00BD0BD5">
        <w:trPr>
          <w:trHeight w:val="567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  <w:vAlign w:val="center"/>
          </w:tcPr>
          <w:p w:rsidR="00A757DB" w:rsidRPr="002776EA" w:rsidRDefault="002776EA" w:rsidP="00A81B92">
            <w:pPr>
              <w:pStyle w:val="Tabellen-Text"/>
            </w:pPr>
            <w:r w:rsidRPr="002776EA">
              <w:t>E-Mail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A757DB" w:rsidRPr="00932F62" w:rsidRDefault="00A757DB" w:rsidP="00A81B92">
            <w:pPr>
              <w:pStyle w:val="Tabellen-Text"/>
            </w:pPr>
          </w:p>
        </w:tc>
      </w:tr>
      <w:tr w:rsidR="00A757DB" w:rsidRPr="00932F62" w:rsidTr="00BD0BD5">
        <w:trPr>
          <w:trHeight w:val="567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  <w:vAlign w:val="center"/>
          </w:tcPr>
          <w:p w:rsidR="00A757DB" w:rsidRPr="002776EA" w:rsidRDefault="002776EA" w:rsidP="00A81B92">
            <w:pPr>
              <w:pStyle w:val="Tabellen-Text"/>
            </w:pPr>
            <w:r w:rsidRPr="002776EA">
              <w:t>Internet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A757DB" w:rsidRPr="00932F62" w:rsidRDefault="00A757DB" w:rsidP="00A81B92">
            <w:pPr>
              <w:pStyle w:val="Tabellen-Text"/>
            </w:pPr>
          </w:p>
        </w:tc>
      </w:tr>
    </w:tbl>
    <w:p w:rsidR="00087BB9" w:rsidRPr="0059678F" w:rsidRDefault="00087BB9" w:rsidP="00D65219"/>
    <w:p w:rsidR="0071720B" w:rsidRDefault="0071720B" w:rsidP="00780FC8">
      <w:pPr>
        <w:pStyle w:val="berschrift2"/>
      </w:pPr>
      <w:r w:rsidRPr="0071720B">
        <w:t>Unternehmensbeschreibung</w:t>
      </w:r>
    </w:p>
    <w:p w:rsidR="0071720B" w:rsidRDefault="0071720B" w:rsidP="0071720B"/>
    <w:tbl>
      <w:tblPr>
        <w:tblW w:w="0" w:type="auto"/>
        <w:tblInd w:w="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59" w:type="dxa"/>
          <w:right w:w="159" w:type="dxa"/>
        </w:tblCellMar>
        <w:tblLook w:val="01E0" w:firstRow="1" w:lastRow="1" w:firstColumn="1" w:lastColumn="1" w:noHBand="0" w:noVBand="0"/>
      </w:tblPr>
      <w:tblGrid>
        <w:gridCol w:w="3373"/>
        <w:gridCol w:w="5529"/>
      </w:tblGrid>
      <w:tr w:rsidR="0071720B" w:rsidRPr="00932F62" w:rsidTr="00BD0BD5">
        <w:trPr>
          <w:trHeight w:val="567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71720B" w:rsidRPr="0071720B" w:rsidRDefault="0071720B" w:rsidP="00A81B92">
            <w:pPr>
              <w:pStyle w:val="Tabellen-Text"/>
            </w:pPr>
            <w:r w:rsidRPr="0071720B">
              <w:t>Unternehmensgröße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71720B" w:rsidRPr="00932F62" w:rsidRDefault="0071720B" w:rsidP="00A81B92">
            <w:pPr>
              <w:pStyle w:val="Tabellen-Text"/>
            </w:pPr>
          </w:p>
        </w:tc>
      </w:tr>
      <w:tr w:rsidR="0071720B" w:rsidRPr="00932F62" w:rsidTr="00BD0BD5">
        <w:trPr>
          <w:trHeight w:val="567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  <w:vAlign w:val="center"/>
          </w:tcPr>
          <w:p w:rsidR="0071720B" w:rsidRPr="0071720B" w:rsidRDefault="0071720B" w:rsidP="00A81B92">
            <w:pPr>
              <w:pStyle w:val="Tabellen-Text"/>
            </w:pPr>
            <w:r w:rsidRPr="0071720B">
              <w:t>Wach</w:t>
            </w:r>
            <w:r w:rsidR="00D0485C">
              <w:t>stumsprognosen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71720B" w:rsidRPr="00932F62" w:rsidRDefault="0071720B" w:rsidP="00A81B92">
            <w:pPr>
              <w:pStyle w:val="Tabellen-Text"/>
            </w:pPr>
          </w:p>
        </w:tc>
      </w:tr>
      <w:tr w:rsidR="0071720B" w:rsidRPr="00932F62" w:rsidTr="00BD0BD5">
        <w:trPr>
          <w:trHeight w:val="567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  <w:vAlign w:val="center"/>
          </w:tcPr>
          <w:p w:rsidR="0071720B" w:rsidRPr="0071720B" w:rsidRDefault="0071720B" w:rsidP="00A81B92">
            <w:pPr>
              <w:pStyle w:val="Tabellen-Text"/>
            </w:pPr>
            <w:r w:rsidRPr="0071720B">
              <w:t>Unternehmen besteht seit…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71720B" w:rsidRPr="00932F62" w:rsidRDefault="0071720B" w:rsidP="00A81B92">
            <w:pPr>
              <w:pStyle w:val="Tabellen-Text"/>
            </w:pPr>
          </w:p>
        </w:tc>
      </w:tr>
      <w:tr w:rsidR="0071720B" w:rsidRPr="00932F62" w:rsidTr="00BD0BD5">
        <w:trPr>
          <w:trHeight w:val="567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  <w:vAlign w:val="center"/>
          </w:tcPr>
          <w:p w:rsidR="0071720B" w:rsidRPr="0071720B" w:rsidRDefault="0071720B" w:rsidP="00A81B92">
            <w:pPr>
              <w:pStyle w:val="Tabellen-Text"/>
            </w:pPr>
            <w:r w:rsidRPr="0071720B">
              <w:t>Branche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71720B" w:rsidRPr="00932F62" w:rsidRDefault="0071720B" w:rsidP="00A81B92">
            <w:pPr>
              <w:pStyle w:val="Tabellen-Text"/>
            </w:pPr>
          </w:p>
        </w:tc>
      </w:tr>
      <w:tr w:rsidR="0071720B" w:rsidRPr="00932F62" w:rsidTr="00BD0BD5">
        <w:trPr>
          <w:trHeight w:val="851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  <w:vAlign w:val="center"/>
          </w:tcPr>
          <w:p w:rsidR="0071720B" w:rsidRDefault="0071720B" w:rsidP="00A81B92">
            <w:pPr>
              <w:pStyle w:val="Tabellen-Text"/>
            </w:pPr>
            <w:r w:rsidRPr="0071720B">
              <w:t xml:space="preserve">Beschreibung </w:t>
            </w:r>
          </w:p>
          <w:p w:rsidR="0071720B" w:rsidRPr="0071720B" w:rsidRDefault="0071720B" w:rsidP="00A81B92">
            <w:pPr>
              <w:pStyle w:val="Tabellen-Text"/>
            </w:pPr>
            <w:r w:rsidRPr="0071720B">
              <w:t>der Produkte und Leistungen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71720B" w:rsidRPr="00932F62" w:rsidRDefault="0071720B" w:rsidP="00A81B92">
            <w:pPr>
              <w:pStyle w:val="Tabellen-Text"/>
            </w:pPr>
          </w:p>
        </w:tc>
      </w:tr>
      <w:tr w:rsidR="0071720B" w:rsidRPr="00932F62" w:rsidTr="00BD0BD5">
        <w:trPr>
          <w:trHeight w:val="851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  <w:vAlign w:val="center"/>
          </w:tcPr>
          <w:p w:rsidR="0071720B" w:rsidRDefault="0071720B" w:rsidP="00A81B92">
            <w:pPr>
              <w:pStyle w:val="Tabellen-Text"/>
            </w:pPr>
            <w:r w:rsidRPr="0071720B">
              <w:t xml:space="preserve">Anlagen / </w:t>
            </w:r>
          </w:p>
          <w:p w:rsidR="0071720B" w:rsidRPr="0071720B" w:rsidRDefault="0071720B" w:rsidP="00A81B92">
            <w:pPr>
              <w:pStyle w:val="Tabellen-Text"/>
            </w:pPr>
            <w:r w:rsidRPr="0071720B">
              <w:t>beigefügte Materialien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71720B" w:rsidRPr="00932F62" w:rsidRDefault="0071720B" w:rsidP="00A81B92">
            <w:pPr>
              <w:pStyle w:val="Tabellen-Text"/>
            </w:pPr>
          </w:p>
        </w:tc>
      </w:tr>
      <w:tr w:rsidR="0071720B" w:rsidRPr="00932F62" w:rsidTr="00BD0BD5">
        <w:trPr>
          <w:trHeight w:val="567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  <w:vAlign w:val="center"/>
          </w:tcPr>
          <w:p w:rsidR="0071720B" w:rsidRPr="0071720B" w:rsidRDefault="0071720B" w:rsidP="00A81B92">
            <w:pPr>
              <w:pStyle w:val="Tabellen-Text"/>
            </w:pPr>
            <w:r w:rsidRPr="0071720B">
              <w:t>Sonstiges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71720B" w:rsidRPr="00932F62" w:rsidRDefault="0071720B" w:rsidP="00A81B92">
            <w:pPr>
              <w:pStyle w:val="Tabellen-Text"/>
            </w:pPr>
          </w:p>
        </w:tc>
      </w:tr>
    </w:tbl>
    <w:p w:rsidR="008D24F5" w:rsidRPr="00583CA0" w:rsidRDefault="00D0485C" w:rsidP="00942146">
      <w:pPr>
        <w:pStyle w:val="berschrift1"/>
      </w:pPr>
      <w:r>
        <w:br w:type="page"/>
      </w:r>
      <w:r w:rsidR="009E67FC">
        <w:lastRenderedPageBreak/>
        <w:t>Ziele der Software</w:t>
      </w:r>
      <w:r w:rsidR="00C03E25">
        <w:t>-E</w:t>
      </w:r>
      <w:r w:rsidR="009E67FC">
        <w:t>inführung</w:t>
      </w:r>
    </w:p>
    <w:p w:rsidR="00117217" w:rsidRPr="00FB3749" w:rsidRDefault="00FB3749" w:rsidP="00D65219">
      <w:r w:rsidRPr="00FB3749">
        <w:t>Gründe für die Einführung neuer Software</w:t>
      </w:r>
      <w:r w:rsidR="00C03E25">
        <w:t>.</w:t>
      </w:r>
    </w:p>
    <w:p w:rsidR="005324D9" w:rsidRDefault="005324D9" w:rsidP="00D65219"/>
    <w:tbl>
      <w:tblPr>
        <w:tblW w:w="9072" w:type="dxa"/>
        <w:tblInd w:w="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9" w:type="dxa"/>
          <w:right w:w="159" w:type="dxa"/>
        </w:tblCellMar>
        <w:tblLook w:val="01E0" w:firstRow="1" w:lastRow="1" w:firstColumn="1" w:lastColumn="1" w:noHBand="0" w:noVBand="0"/>
      </w:tblPr>
      <w:tblGrid>
        <w:gridCol w:w="9072"/>
      </w:tblGrid>
      <w:tr w:rsidR="00CB698E" w:rsidRPr="00CB698E" w:rsidTr="00BD0BD5">
        <w:trPr>
          <w:trHeight w:val="567"/>
        </w:trPr>
        <w:tc>
          <w:tcPr>
            <w:tcW w:w="9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CB698E" w:rsidRPr="00FB3749" w:rsidRDefault="00FB3749" w:rsidP="00CB698E">
            <w:pPr>
              <w:pStyle w:val="Tabellen-Text"/>
            </w:pPr>
            <w:r w:rsidRPr="00FB3749">
              <w:t>Anlass der Software</w:t>
            </w:r>
            <w:r w:rsidR="00C03E25">
              <w:t>-E</w:t>
            </w:r>
            <w:r w:rsidRPr="00FB3749">
              <w:t>inführung</w:t>
            </w:r>
          </w:p>
        </w:tc>
      </w:tr>
      <w:tr w:rsidR="00CB698E" w:rsidRPr="00CB698E" w:rsidTr="00BD0BD5">
        <w:trPr>
          <w:trHeight w:val="987"/>
        </w:trPr>
        <w:tc>
          <w:tcPr>
            <w:tcW w:w="9211" w:type="dxa"/>
            <w:shd w:val="clear" w:color="auto" w:fill="auto"/>
            <w:vAlign w:val="center"/>
          </w:tcPr>
          <w:p w:rsidR="00CB698E" w:rsidRPr="00CB698E" w:rsidRDefault="00CB698E" w:rsidP="00CB698E">
            <w:pPr>
              <w:pStyle w:val="Tabellen-Text"/>
            </w:pPr>
          </w:p>
        </w:tc>
      </w:tr>
    </w:tbl>
    <w:p w:rsidR="005324D9" w:rsidRDefault="005324D9" w:rsidP="00D65219"/>
    <w:p w:rsidR="00FB3749" w:rsidRDefault="00FB3749" w:rsidP="00D65219"/>
    <w:p w:rsidR="00FB3749" w:rsidRPr="00FB3749" w:rsidRDefault="00FB3749" w:rsidP="00D65219">
      <w:r w:rsidRPr="00FB3749">
        <w:t>Kurzbeschreibung des Vorhabens und der Planung.</w:t>
      </w:r>
    </w:p>
    <w:p w:rsidR="00FB3749" w:rsidRDefault="00FB3749" w:rsidP="00D65219"/>
    <w:tbl>
      <w:tblPr>
        <w:tblW w:w="9072" w:type="dxa"/>
        <w:tblInd w:w="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59" w:type="dxa"/>
          <w:right w:w="159" w:type="dxa"/>
        </w:tblCellMar>
        <w:tblLook w:val="01E0" w:firstRow="1" w:lastRow="1" w:firstColumn="1" w:lastColumn="1" w:noHBand="0" w:noVBand="0"/>
      </w:tblPr>
      <w:tblGrid>
        <w:gridCol w:w="9072"/>
      </w:tblGrid>
      <w:tr w:rsidR="00080EB8" w:rsidTr="00BD0BD5">
        <w:trPr>
          <w:trHeight w:val="567"/>
        </w:trPr>
        <w:tc>
          <w:tcPr>
            <w:tcW w:w="9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080EB8" w:rsidRPr="00FB3749" w:rsidRDefault="00FB3749" w:rsidP="00080EB8">
            <w:pPr>
              <w:pStyle w:val="Tabellen-Text"/>
            </w:pPr>
            <w:r w:rsidRPr="00FB3749">
              <w:t>Kurzbeschreibung der zu erbringenden Leistungen</w:t>
            </w:r>
          </w:p>
        </w:tc>
      </w:tr>
      <w:tr w:rsidR="00080EB8" w:rsidTr="00BD0BD5">
        <w:trPr>
          <w:trHeight w:val="1202"/>
        </w:trPr>
        <w:tc>
          <w:tcPr>
            <w:tcW w:w="9211" w:type="dxa"/>
            <w:shd w:val="clear" w:color="auto" w:fill="auto"/>
            <w:vAlign w:val="center"/>
          </w:tcPr>
          <w:p w:rsidR="003D4288" w:rsidRDefault="003D4288" w:rsidP="00A23572">
            <w:pPr>
              <w:pStyle w:val="Tabellen-Text"/>
            </w:pPr>
          </w:p>
        </w:tc>
      </w:tr>
    </w:tbl>
    <w:p w:rsidR="00655AEF" w:rsidRDefault="00655AEF" w:rsidP="00655AEF"/>
    <w:p w:rsidR="005324D9" w:rsidRDefault="005324D9" w:rsidP="00655AEF"/>
    <w:p w:rsidR="006651A2" w:rsidRDefault="00CF1EAB" w:rsidP="006651A2">
      <w:r w:rsidRPr="00CF1EAB">
        <w:t>Ziele, die mit der Einführung der neuen EDV verfolgt bzw. erwartet werden.</w:t>
      </w:r>
    </w:p>
    <w:p w:rsidR="00CF1EAB" w:rsidRPr="00CF1EAB" w:rsidRDefault="00CF1EAB" w:rsidP="006651A2"/>
    <w:tbl>
      <w:tblPr>
        <w:tblW w:w="9072" w:type="dxa"/>
        <w:tblInd w:w="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59" w:type="dxa"/>
          <w:right w:w="159" w:type="dxa"/>
        </w:tblCellMar>
        <w:tblLook w:val="01E0" w:firstRow="1" w:lastRow="1" w:firstColumn="1" w:lastColumn="1" w:noHBand="0" w:noVBand="0"/>
      </w:tblPr>
      <w:tblGrid>
        <w:gridCol w:w="9072"/>
      </w:tblGrid>
      <w:tr w:rsidR="006651A2" w:rsidTr="00BD0BD5">
        <w:trPr>
          <w:trHeight w:val="567"/>
        </w:trPr>
        <w:tc>
          <w:tcPr>
            <w:tcW w:w="9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651A2" w:rsidRPr="00CF1EAB" w:rsidRDefault="00CF1EAB" w:rsidP="00A81B92">
            <w:pPr>
              <w:pStyle w:val="Tabellen-Text"/>
            </w:pPr>
            <w:r w:rsidRPr="00CF1EAB">
              <w:t>Ziele der Einführung</w:t>
            </w:r>
          </w:p>
        </w:tc>
      </w:tr>
      <w:tr w:rsidR="006651A2" w:rsidTr="00BD0BD5">
        <w:trPr>
          <w:trHeight w:val="1332"/>
        </w:trPr>
        <w:tc>
          <w:tcPr>
            <w:tcW w:w="9211" w:type="dxa"/>
            <w:shd w:val="clear" w:color="auto" w:fill="auto"/>
            <w:vAlign w:val="center"/>
          </w:tcPr>
          <w:p w:rsidR="006651A2" w:rsidRDefault="006651A2" w:rsidP="00A81B92">
            <w:pPr>
              <w:pStyle w:val="Tabellen-Text"/>
            </w:pPr>
          </w:p>
        </w:tc>
      </w:tr>
    </w:tbl>
    <w:p w:rsidR="005324D9" w:rsidRDefault="005324D9" w:rsidP="006651A2"/>
    <w:p w:rsidR="006651A2" w:rsidRDefault="006651A2" w:rsidP="006651A2"/>
    <w:p w:rsidR="00655AEF" w:rsidRDefault="006F2803" w:rsidP="00655AEF">
      <w:r w:rsidRPr="006F2803">
        <w:t>Zeitliche Grobplanung</w:t>
      </w:r>
    </w:p>
    <w:p w:rsidR="006F2803" w:rsidRDefault="006F2803" w:rsidP="006F2803"/>
    <w:tbl>
      <w:tblPr>
        <w:tblW w:w="9072" w:type="dxa"/>
        <w:tblInd w:w="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59" w:type="dxa"/>
          <w:right w:w="159" w:type="dxa"/>
        </w:tblCellMar>
        <w:tblLook w:val="01E0" w:firstRow="1" w:lastRow="1" w:firstColumn="1" w:lastColumn="1" w:noHBand="0" w:noVBand="0"/>
      </w:tblPr>
      <w:tblGrid>
        <w:gridCol w:w="3402"/>
        <w:gridCol w:w="5670"/>
      </w:tblGrid>
      <w:tr w:rsidR="006F2803" w:rsidRPr="00932F62" w:rsidTr="00BD0BD5">
        <w:trPr>
          <w:trHeight w:val="567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F2803" w:rsidRPr="006F2803" w:rsidRDefault="006F2803" w:rsidP="00A81B92">
            <w:pPr>
              <w:pStyle w:val="Tabellen-Text"/>
            </w:pPr>
            <w:r w:rsidRPr="006F2803">
              <w:t>Geplanter Beginn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EF51AE" w:rsidRPr="00932F62" w:rsidRDefault="00EF51AE" w:rsidP="00A81B92">
            <w:pPr>
              <w:pStyle w:val="Tabellen-Text"/>
            </w:pPr>
          </w:p>
        </w:tc>
      </w:tr>
      <w:tr w:rsidR="006F2803" w:rsidRPr="00932F62" w:rsidTr="00BD0BD5">
        <w:trPr>
          <w:trHeight w:val="567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  <w:vAlign w:val="center"/>
          </w:tcPr>
          <w:p w:rsidR="006F2803" w:rsidRPr="006F2803" w:rsidRDefault="00D0485C" w:rsidP="00A81B92">
            <w:pPr>
              <w:pStyle w:val="Tabellen-Text"/>
            </w:pPr>
            <w:r>
              <w:t>Voraussichtliches Ende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A23572" w:rsidRPr="00932F62" w:rsidRDefault="00A23572" w:rsidP="00A81B92">
            <w:pPr>
              <w:pStyle w:val="Tabellen-Text"/>
            </w:pPr>
          </w:p>
        </w:tc>
      </w:tr>
    </w:tbl>
    <w:p w:rsidR="006F2803" w:rsidRDefault="006F2803" w:rsidP="006F2803"/>
    <w:p w:rsidR="005324D9" w:rsidRDefault="005324D9" w:rsidP="006F2803"/>
    <w:p w:rsidR="00A23572" w:rsidRDefault="00EF51AE" w:rsidP="006F2803">
      <w:r>
        <w:br w:type="page"/>
      </w:r>
      <w:r w:rsidR="00A23572">
        <w:lastRenderedPageBreak/>
        <w:t>Kostenplanung</w:t>
      </w:r>
    </w:p>
    <w:p w:rsidR="00A23572" w:rsidRDefault="00A23572" w:rsidP="006F2803"/>
    <w:tbl>
      <w:tblPr>
        <w:tblW w:w="9072" w:type="dxa"/>
        <w:tblInd w:w="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59" w:type="dxa"/>
          <w:right w:w="159" w:type="dxa"/>
        </w:tblCellMar>
        <w:tblLook w:val="01E0" w:firstRow="1" w:lastRow="1" w:firstColumn="1" w:lastColumn="1" w:noHBand="0" w:noVBand="0"/>
      </w:tblPr>
      <w:tblGrid>
        <w:gridCol w:w="9072"/>
      </w:tblGrid>
      <w:tr w:rsidR="00A23572" w:rsidTr="00BD0BD5">
        <w:trPr>
          <w:trHeight w:val="567"/>
        </w:trPr>
        <w:tc>
          <w:tcPr>
            <w:tcW w:w="9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A23572" w:rsidRPr="003D4288" w:rsidRDefault="00A23572" w:rsidP="00296CDE">
            <w:pPr>
              <w:pStyle w:val="Tabellen-Text"/>
            </w:pPr>
            <w:r>
              <w:t xml:space="preserve">Budget </w:t>
            </w:r>
          </w:p>
        </w:tc>
      </w:tr>
      <w:tr w:rsidR="00A23572" w:rsidTr="00BD0BD5">
        <w:trPr>
          <w:trHeight w:val="851"/>
        </w:trPr>
        <w:tc>
          <w:tcPr>
            <w:tcW w:w="9211" w:type="dxa"/>
            <w:shd w:val="clear" w:color="auto" w:fill="auto"/>
            <w:vAlign w:val="center"/>
          </w:tcPr>
          <w:p w:rsidR="00A23572" w:rsidRDefault="00A23572" w:rsidP="00296CDE">
            <w:pPr>
              <w:pStyle w:val="Tabellen-Text"/>
            </w:pPr>
          </w:p>
          <w:p w:rsidR="00A23572" w:rsidRDefault="00A23572" w:rsidP="00296CDE">
            <w:pPr>
              <w:pStyle w:val="Tabellen-Text"/>
            </w:pPr>
          </w:p>
        </w:tc>
      </w:tr>
    </w:tbl>
    <w:p w:rsidR="00A23572" w:rsidRDefault="00A23572" w:rsidP="003D4288"/>
    <w:p w:rsidR="00D0485C" w:rsidRPr="00CF1EAB" w:rsidRDefault="00D0485C" w:rsidP="003D4288"/>
    <w:tbl>
      <w:tblPr>
        <w:tblW w:w="9072" w:type="dxa"/>
        <w:tblInd w:w="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59" w:type="dxa"/>
          <w:right w:w="159" w:type="dxa"/>
        </w:tblCellMar>
        <w:tblLook w:val="01E0" w:firstRow="1" w:lastRow="1" w:firstColumn="1" w:lastColumn="1" w:noHBand="0" w:noVBand="0"/>
      </w:tblPr>
      <w:tblGrid>
        <w:gridCol w:w="9072"/>
      </w:tblGrid>
      <w:tr w:rsidR="003D4288" w:rsidTr="00BD0BD5">
        <w:trPr>
          <w:trHeight w:val="567"/>
        </w:trPr>
        <w:tc>
          <w:tcPr>
            <w:tcW w:w="9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D4288" w:rsidRPr="003D4288" w:rsidRDefault="003D4288" w:rsidP="00A81B92">
            <w:pPr>
              <w:pStyle w:val="Tabellen-Text"/>
            </w:pPr>
            <w:r w:rsidRPr="003D4288">
              <w:t>Sonstiges</w:t>
            </w:r>
          </w:p>
        </w:tc>
      </w:tr>
      <w:tr w:rsidR="003D4288" w:rsidTr="00BD0BD5">
        <w:trPr>
          <w:trHeight w:val="851"/>
        </w:trPr>
        <w:tc>
          <w:tcPr>
            <w:tcW w:w="9211" w:type="dxa"/>
            <w:shd w:val="clear" w:color="auto" w:fill="auto"/>
            <w:vAlign w:val="center"/>
          </w:tcPr>
          <w:p w:rsidR="003D4288" w:rsidRDefault="003D4288" w:rsidP="00A81B92">
            <w:pPr>
              <w:pStyle w:val="Tabellen-Text"/>
            </w:pPr>
          </w:p>
          <w:p w:rsidR="003D4288" w:rsidRDefault="003D4288" w:rsidP="00A81B92">
            <w:pPr>
              <w:pStyle w:val="Tabellen-Text"/>
            </w:pPr>
          </w:p>
        </w:tc>
      </w:tr>
    </w:tbl>
    <w:p w:rsidR="003D4288" w:rsidRDefault="003D4288" w:rsidP="003D4288"/>
    <w:p w:rsidR="006F2803" w:rsidRDefault="006F2803" w:rsidP="006F2803"/>
    <w:p w:rsidR="004C445D" w:rsidRDefault="00D0485C" w:rsidP="00942146">
      <w:pPr>
        <w:pStyle w:val="berschrift1"/>
      </w:pPr>
      <w:r>
        <w:br w:type="page"/>
      </w:r>
      <w:r w:rsidR="003D4288" w:rsidRPr="00F67C12">
        <w:lastRenderedPageBreak/>
        <w:t>B</w:t>
      </w:r>
      <w:r w:rsidR="003D4288">
        <w:t>eschreibung des Ist-Zustandes</w:t>
      </w:r>
    </w:p>
    <w:p w:rsidR="00366B97" w:rsidRDefault="003D4288" w:rsidP="00D65219">
      <w:r w:rsidRPr="003D4288">
        <w:t>Beschreibung der EDV-Landschaft, in die das neue System / Software eingebettet werden soll. Auflistung geplanter Veränderungen.</w:t>
      </w:r>
    </w:p>
    <w:p w:rsidR="00780FC8" w:rsidRPr="003D4288" w:rsidRDefault="00780FC8" w:rsidP="00D65219"/>
    <w:tbl>
      <w:tblPr>
        <w:tblW w:w="9072" w:type="dxa"/>
        <w:tblInd w:w="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59" w:type="dxa"/>
          <w:right w:w="159" w:type="dxa"/>
        </w:tblCellMar>
        <w:tblLook w:val="01E0" w:firstRow="1" w:lastRow="1" w:firstColumn="1" w:lastColumn="1" w:noHBand="0" w:noVBand="0"/>
      </w:tblPr>
      <w:tblGrid>
        <w:gridCol w:w="3402"/>
        <w:gridCol w:w="5670"/>
      </w:tblGrid>
      <w:tr w:rsidR="003D4288" w:rsidRPr="00932F62" w:rsidTr="00BD0BD5">
        <w:trPr>
          <w:trHeight w:val="567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D4288" w:rsidRPr="003D4288" w:rsidRDefault="003D4288" w:rsidP="00932F62">
            <w:pPr>
              <w:pStyle w:val="Tabellen-Text"/>
            </w:pPr>
            <w:r w:rsidRPr="003D4288">
              <w:t>Ist-Zustand der EDV-Struktur</w:t>
            </w:r>
          </w:p>
        </w:tc>
      </w:tr>
      <w:tr w:rsidR="003D4288" w:rsidRPr="00932F62" w:rsidTr="00BD0BD5">
        <w:trPr>
          <w:trHeight w:val="851"/>
        </w:trPr>
        <w:tc>
          <w:tcPr>
            <w:tcW w:w="9072" w:type="dxa"/>
            <w:gridSpan w:val="2"/>
            <w:shd w:val="clear" w:color="auto" w:fill="auto"/>
            <w:vAlign w:val="center"/>
          </w:tcPr>
          <w:p w:rsidR="003D4288" w:rsidRDefault="003D4288" w:rsidP="003D4288">
            <w:pPr>
              <w:pStyle w:val="Tabellen-Text"/>
            </w:pPr>
          </w:p>
          <w:p w:rsidR="003D4288" w:rsidRPr="00932F62" w:rsidRDefault="003D4288" w:rsidP="003D4288">
            <w:pPr>
              <w:pStyle w:val="Tabellen-Text"/>
            </w:pPr>
          </w:p>
        </w:tc>
      </w:tr>
      <w:tr w:rsidR="00864FCB" w:rsidTr="00BD0BD5">
        <w:trPr>
          <w:trHeight w:val="567"/>
        </w:trPr>
        <w:tc>
          <w:tcPr>
            <w:tcW w:w="3402" w:type="dxa"/>
            <w:shd w:val="clear" w:color="auto" w:fill="D9D9D9"/>
            <w:vAlign w:val="center"/>
          </w:tcPr>
          <w:p w:rsidR="00864FCB" w:rsidRPr="003D4288" w:rsidRDefault="003D4288" w:rsidP="00657E68">
            <w:pPr>
              <w:pStyle w:val="Tabellen-Text"/>
            </w:pPr>
            <w:r w:rsidRPr="003D4288">
              <w:t>Netzwerke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864FCB" w:rsidRPr="00864FCB" w:rsidRDefault="00864FCB" w:rsidP="00657E68">
            <w:pPr>
              <w:pStyle w:val="Tabellen-Text"/>
            </w:pPr>
          </w:p>
        </w:tc>
      </w:tr>
      <w:tr w:rsidR="00864FCB" w:rsidTr="00BD0BD5">
        <w:trPr>
          <w:trHeight w:val="567"/>
        </w:trPr>
        <w:tc>
          <w:tcPr>
            <w:tcW w:w="3402" w:type="dxa"/>
            <w:shd w:val="clear" w:color="auto" w:fill="D9D9D9"/>
            <w:vAlign w:val="center"/>
          </w:tcPr>
          <w:p w:rsidR="00864FCB" w:rsidRPr="003D4288" w:rsidRDefault="003D4288" w:rsidP="00657E68">
            <w:pPr>
              <w:pStyle w:val="Tabellen-Text"/>
            </w:pPr>
            <w:r w:rsidRPr="003D4288">
              <w:t>Hardware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864FCB" w:rsidRPr="00864FCB" w:rsidRDefault="00864FCB" w:rsidP="00657E68">
            <w:pPr>
              <w:pStyle w:val="Tabellen-Text"/>
            </w:pPr>
          </w:p>
        </w:tc>
      </w:tr>
      <w:tr w:rsidR="003D4288" w:rsidTr="00BD0BD5">
        <w:trPr>
          <w:trHeight w:val="567"/>
        </w:trPr>
        <w:tc>
          <w:tcPr>
            <w:tcW w:w="3402" w:type="dxa"/>
            <w:shd w:val="clear" w:color="auto" w:fill="D9D9D9"/>
            <w:vAlign w:val="center"/>
          </w:tcPr>
          <w:p w:rsidR="003D4288" w:rsidRPr="003D4288" w:rsidRDefault="00EF51AE" w:rsidP="00657E68">
            <w:pPr>
              <w:pStyle w:val="Tabellen-Text"/>
            </w:pPr>
            <w:r w:rsidRPr="003D4288">
              <w:t>Betriebssysteme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3D4288" w:rsidRPr="00864FCB" w:rsidRDefault="003D4288" w:rsidP="00657E68">
            <w:pPr>
              <w:pStyle w:val="Tabellen-Text"/>
            </w:pPr>
          </w:p>
        </w:tc>
      </w:tr>
      <w:tr w:rsidR="003D4288" w:rsidTr="00BD0BD5">
        <w:trPr>
          <w:trHeight w:val="567"/>
        </w:trPr>
        <w:tc>
          <w:tcPr>
            <w:tcW w:w="3402" w:type="dxa"/>
            <w:shd w:val="clear" w:color="auto" w:fill="D9D9D9"/>
            <w:vAlign w:val="center"/>
          </w:tcPr>
          <w:p w:rsidR="003D4288" w:rsidRPr="003D4288" w:rsidRDefault="003D4288" w:rsidP="00657E68">
            <w:pPr>
              <w:pStyle w:val="Tabellen-Text"/>
            </w:pPr>
            <w:r w:rsidRPr="003D4288">
              <w:t>Anwendungsprogramme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3D4288" w:rsidRPr="00864FCB" w:rsidRDefault="003D4288" w:rsidP="00657E68">
            <w:pPr>
              <w:pStyle w:val="Tabellen-Text"/>
            </w:pPr>
          </w:p>
        </w:tc>
      </w:tr>
      <w:tr w:rsidR="003D4288" w:rsidTr="00BD0BD5">
        <w:trPr>
          <w:trHeight w:val="567"/>
        </w:trPr>
        <w:tc>
          <w:tcPr>
            <w:tcW w:w="3402" w:type="dxa"/>
            <w:shd w:val="clear" w:color="auto" w:fill="D9D9D9"/>
            <w:vAlign w:val="center"/>
          </w:tcPr>
          <w:p w:rsidR="003D4288" w:rsidRPr="003D4288" w:rsidRDefault="003D4288" w:rsidP="00657E68">
            <w:pPr>
              <w:pStyle w:val="Tabellen-Text"/>
            </w:pPr>
            <w:r w:rsidRPr="003D4288">
              <w:t>Schnittstellen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3D4288" w:rsidRPr="00864FCB" w:rsidRDefault="003D4288" w:rsidP="00657E68">
            <w:pPr>
              <w:pStyle w:val="Tabellen-Text"/>
            </w:pPr>
          </w:p>
        </w:tc>
      </w:tr>
      <w:tr w:rsidR="003D4288" w:rsidTr="00BD0BD5">
        <w:trPr>
          <w:trHeight w:val="851"/>
        </w:trPr>
        <w:tc>
          <w:tcPr>
            <w:tcW w:w="3402" w:type="dxa"/>
            <w:shd w:val="clear" w:color="auto" w:fill="D9D9D9"/>
            <w:vAlign w:val="center"/>
          </w:tcPr>
          <w:p w:rsidR="003D4288" w:rsidRPr="003D4288" w:rsidRDefault="003D4288" w:rsidP="00657E68">
            <w:pPr>
              <w:pStyle w:val="Tabellen-Text"/>
            </w:pPr>
            <w:r w:rsidRPr="003D4288">
              <w:t>Unterschiede EDV-Ausstattung zwischen Niederlassungen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3D4288" w:rsidRPr="00864FCB" w:rsidRDefault="003D4288" w:rsidP="00657E68">
            <w:pPr>
              <w:pStyle w:val="Tabellen-Text"/>
            </w:pPr>
          </w:p>
        </w:tc>
      </w:tr>
      <w:tr w:rsidR="003D4288" w:rsidTr="00BD0BD5">
        <w:trPr>
          <w:trHeight w:val="851"/>
        </w:trPr>
        <w:tc>
          <w:tcPr>
            <w:tcW w:w="3402" w:type="dxa"/>
            <w:shd w:val="clear" w:color="auto" w:fill="D9D9D9"/>
            <w:vAlign w:val="center"/>
          </w:tcPr>
          <w:p w:rsidR="003D4288" w:rsidRPr="00864FCB" w:rsidRDefault="00E63757" w:rsidP="00657E68">
            <w:pPr>
              <w:pStyle w:val="Tabellen-Text"/>
            </w:pPr>
            <w:r>
              <w:t>Beschaffungsjahr der vorhandenen EDV-Systeme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3D4288" w:rsidRPr="00864FCB" w:rsidRDefault="003D4288" w:rsidP="00657E68">
            <w:pPr>
              <w:pStyle w:val="Tabellen-Text"/>
            </w:pPr>
          </w:p>
        </w:tc>
      </w:tr>
      <w:tr w:rsidR="009A1C77" w:rsidTr="00BD0BD5">
        <w:trPr>
          <w:trHeight w:val="567"/>
        </w:trPr>
        <w:tc>
          <w:tcPr>
            <w:tcW w:w="3402" w:type="dxa"/>
            <w:shd w:val="clear" w:color="auto" w:fill="D9D9D9"/>
            <w:vAlign w:val="center"/>
          </w:tcPr>
          <w:p w:rsidR="009A1C77" w:rsidRDefault="009A1C77" w:rsidP="00657E68">
            <w:pPr>
              <w:pStyle w:val="Tabellen-Text"/>
            </w:pPr>
            <w:r>
              <w:t>Sonstiges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9A1C77" w:rsidRPr="00864FCB" w:rsidRDefault="009A1C77" w:rsidP="00657E68">
            <w:pPr>
              <w:pStyle w:val="Tabellen-Text"/>
            </w:pPr>
          </w:p>
        </w:tc>
      </w:tr>
    </w:tbl>
    <w:p w:rsidR="00780FC8" w:rsidRDefault="00780FC8" w:rsidP="00D65219"/>
    <w:p w:rsidR="00A30699" w:rsidRDefault="00A30699" w:rsidP="00D65219"/>
    <w:p w:rsidR="002052BF" w:rsidRDefault="00A30699" w:rsidP="00780FC8">
      <w:pPr>
        <w:pStyle w:val="berschrift2"/>
      </w:pPr>
      <w:r w:rsidRPr="00A30699">
        <w:t>Betroffene Geschäftsprozesse</w:t>
      </w:r>
    </w:p>
    <w:p w:rsidR="002052BF" w:rsidRDefault="00D24AC0" w:rsidP="00D24AC0">
      <w:r w:rsidRPr="00D24AC0">
        <w:t>Beschreibung der Geschäftsprozesse, die von der EDV-Einführung betroffen sind.</w:t>
      </w:r>
    </w:p>
    <w:p w:rsidR="00D24AC0" w:rsidRPr="00CF1EAB" w:rsidRDefault="00D24AC0" w:rsidP="00D24AC0"/>
    <w:tbl>
      <w:tblPr>
        <w:tblW w:w="9072" w:type="dxa"/>
        <w:tblInd w:w="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59" w:type="dxa"/>
          <w:right w:w="159" w:type="dxa"/>
        </w:tblCellMar>
        <w:tblLook w:val="01E0" w:firstRow="1" w:lastRow="1" w:firstColumn="1" w:lastColumn="1" w:noHBand="0" w:noVBand="0"/>
      </w:tblPr>
      <w:tblGrid>
        <w:gridCol w:w="9072"/>
      </w:tblGrid>
      <w:tr w:rsidR="00D24AC0" w:rsidTr="00BD0BD5">
        <w:trPr>
          <w:trHeight w:val="567"/>
        </w:trPr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D24AC0" w:rsidRPr="0027553D" w:rsidRDefault="0027553D" w:rsidP="00A81B92">
            <w:pPr>
              <w:pStyle w:val="Tabellen-Text"/>
            </w:pPr>
            <w:r w:rsidRPr="0027553D">
              <w:t>Betroffene Geschäftsprozesse (s. Anforderungsanalyse)</w:t>
            </w:r>
          </w:p>
        </w:tc>
      </w:tr>
      <w:tr w:rsidR="00D24AC0" w:rsidTr="00BD0BD5">
        <w:trPr>
          <w:trHeight w:val="851"/>
        </w:trPr>
        <w:tc>
          <w:tcPr>
            <w:tcW w:w="9072" w:type="dxa"/>
            <w:shd w:val="clear" w:color="auto" w:fill="auto"/>
            <w:vAlign w:val="center"/>
          </w:tcPr>
          <w:p w:rsidR="00D24AC0" w:rsidRDefault="00D24AC0" w:rsidP="0027553D">
            <w:pPr>
              <w:pStyle w:val="Tabellen-Text"/>
            </w:pPr>
          </w:p>
          <w:p w:rsidR="0027553D" w:rsidRDefault="0027553D" w:rsidP="0027553D">
            <w:pPr>
              <w:pStyle w:val="Tabellen-Text"/>
            </w:pPr>
          </w:p>
        </w:tc>
      </w:tr>
    </w:tbl>
    <w:p w:rsidR="00780FC8" w:rsidRDefault="00780FC8" w:rsidP="00780FC8"/>
    <w:p w:rsidR="00780FC8" w:rsidRDefault="00780FC8" w:rsidP="00780FC8"/>
    <w:p w:rsidR="00780FC8" w:rsidRDefault="00780FC8" w:rsidP="00780FC8"/>
    <w:p w:rsidR="00780FC8" w:rsidRDefault="00780FC8" w:rsidP="00780FC8"/>
    <w:p w:rsidR="0027553D" w:rsidRDefault="00D0485C" w:rsidP="00780FC8">
      <w:pPr>
        <w:pStyle w:val="berschrift2"/>
      </w:pPr>
      <w:r>
        <w:br w:type="page"/>
      </w:r>
      <w:r w:rsidR="0027553D" w:rsidRPr="0027553D">
        <w:lastRenderedPageBreak/>
        <w:t>Prozessdiagramme</w:t>
      </w:r>
    </w:p>
    <w:p w:rsidR="0027553D" w:rsidRPr="0027553D" w:rsidRDefault="0027553D" w:rsidP="0027553D">
      <w:r w:rsidRPr="0027553D">
        <w:t>Beschreibung der Organisation der Arbeitsabläufe, die die neue EDV unterstützen soll. Auflistung der aufeinander folgenden Tätigkeiten und des Informationsflusses.</w:t>
      </w:r>
    </w:p>
    <w:p w:rsidR="0027553D" w:rsidRPr="00CF1EAB" w:rsidRDefault="0027553D" w:rsidP="0027553D"/>
    <w:tbl>
      <w:tblPr>
        <w:tblW w:w="9072" w:type="dxa"/>
        <w:tblInd w:w="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59" w:type="dxa"/>
          <w:right w:w="159" w:type="dxa"/>
        </w:tblCellMar>
        <w:tblLook w:val="01E0" w:firstRow="1" w:lastRow="1" w:firstColumn="1" w:lastColumn="1" w:noHBand="0" w:noVBand="0"/>
      </w:tblPr>
      <w:tblGrid>
        <w:gridCol w:w="9072"/>
      </w:tblGrid>
      <w:tr w:rsidR="0027553D" w:rsidTr="00BD0BD5">
        <w:trPr>
          <w:trHeight w:val="567"/>
        </w:trPr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7553D" w:rsidRPr="0027553D" w:rsidRDefault="0027553D" w:rsidP="004E0A3C">
            <w:pPr>
              <w:pStyle w:val="Tabellen-Text"/>
            </w:pPr>
            <w:r w:rsidRPr="0027553D">
              <w:t>Prozessdiagramme (s. Ergebnisse Anforderungsanalyse)</w:t>
            </w:r>
          </w:p>
        </w:tc>
      </w:tr>
      <w:tr w:rsidR="0027553D" w:rsidTr="00BD0BD5">
        <w:trPr>
          <w:trHeight w:val="851"/>
        </w:trPr>
        <w:tc>
          <w:tcPr>
            <w:tcW w:w="9072" w:type="dxa"/>
            <w:shd w:val="clear" w:color="auto" w:fill="auto"/>
            <w:vAlign w:val="center"/>
          </w:tcPr>
          <w:p w:rsidR="0027553D" w:rsidRDefault="0027553D" w:rsidP="004E0A3C">
            <w:pPr>
              <w:pStyle w:val="Tabellen-Text"/>
            </w:pPr>
            <w:r w:rsidRPr="00D24AC0">
              <w:t>ev</w:t>
            </w:r>
            <w:r w:rsidR="00C03E25">
              <w:t>t</w:t>
            </w:r>
            <w:r w:rsidRPr="00D24AC0">
              <w:t>. als Anlage beifügen</w:t>
            </w:r>
          </w:p>
          <w:p w:rsidR="0027553D" w:rsidRDefault="0027553D" w:rsidP="004E0A3C">
            <w:pPr>
              <w:pStyle w:val="Tabellen-Text"/>
            </w:pPr>
          </w:p>
        </w:tc>
      </w:tr>
    </w:tbl>
    <w:p w:rsidR="00747CC3" w:rsidRDefault="00747CC3" w:rsidP="0027553D"/>
    <w:p w:rsidR="0027553D" w:rsidRDefault="0027553D" w:rsidP="0027553D"/>
    <w:p w:rsidR="00D24AC0" w:rsidRDefault="00D0485C" w:rsidP="00942146">
      <w:pPr>
        <w:pStyle w:val="berschrift1"/>
      </w:pPr>
      <w:r>
        <w:br w:type="page"/>
      </w:r>
      <w:r w:rsidR="00973778">
        <w:lastRenderedPageBreak/>
        <w:t>Anforderungen an das zu realisierende System</w:t>
      </w:r>
    </w:p>
    <w:p w:rsidR="00D24AC0" w:rsidRDefault="00973778" w:rsidP="00780FC8">
      <w:pPr>
        <w:pStyle w:val="berschrift2"/>
      </w:pPr>
      <w:r w:rsidRPr="00973778">
        <w:t>Zielgruppe / Nutzer</w:t>
      </w:r>
    </w:p>
    <w:p w:rsidR="00D24AC0" w:rsidRPr="00973778" w:rsidRDefault="00973778" w:rsidP="00D24AC0">
      <w:r w:rsidRPr="00973778">
        <w:t>Auflistung der Zielgruppen (intern</w:t>
      </w:r>
      <w:r w:rsidR="00C03E25">
        <w:t xml:space="preserve"> </w:t>
      </w:r>
      <w:r w:rsidRPr="00973778">
        <w:t>/</w:t>
      </w:r>
      <w:r w:rsidR="00C03E25">
        <w:t xml:space="preserve"> </w:t>
      </w:r>
      <w:r w:rsidRPr="00973778">
        <w:t>extern) bzw. der Nutzer des neuen Systems.</w:t>
      </w:r>
    </w:p>
    <w:p w:rsidR="00200F6D" w:rsidRPr="00CF1EAB" w:rsidRDefault="00200F6D" w:rsidP="00200F6D"/>
    <w:tbl>
      <w:tblPr>
        <w:tblW w:w="9072" w:type="dxa"/>
        <w:tblInd w:w="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59" w:type="dxa"/>
          <w:right w:w="159" w:type="dxa"/>
        </w:tblCellMar>
        <w:tblLook w:val="01E0" w:firstRow="1" w:lastRow="1" w:firstColumn="1" w:lastColumn="1" w:noHBand="0" w:noVBand="0"/>
      </w:tblPr>
      <w:tblGrid>
        <w:gridCol w:w="9072"/>
      </w:tblGrid>
      <w:tr w:rsidR="00200F6D" w:rsidTr="00BD0BD5">
        <w:trPr>
          <w:trHeight w:val="567"/>
        </w:trPr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00F6D" w:rsidRPr="00200F6D" w:rsidRDefault="00200F6D" w:rsidP="00A81B92">
            <w:pPr>
              <w:pStyle w:val="Tabellen-Text"/>
            </w:pPr>
            <w:r w:rsidRPr="00200F6D">
              <w:t>Zielgruppe</w:t>
            </w:r>
            <w:r w:rsidR="00C03E25">
              <w:t xml:space="preserve"> </w:t>
            </w:r>
            <w:r w:rsidRPr="00200F6D">
              <w:t>/ Nutzer intern</w:t>
            </w:r>
          </w:p>
        </w:tc>
      </w:tr>
      <w:tr w:rsidR="00200F6D" w:rsidTr="00BD0BD5">
        <w:trPr>
          <w:trHeight w:val="851"/>
        </w:trPr>
        <w:tc>
          <w:tcPr>
            <w:tcW w:w="90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0F6D" w:rsidRDefault="00200F6D" w:rsidP="00A81B92">
            <w:pPr>
              <w:pStyle w:val="Tabellen-Text"/>
            </w:pPr>
          </w:p>
        </w:tc>
      </w:tr>
      <w:tr w:rsidR="00200F6D" w:rsidTr="00BD0BD5">
        <w:trPr>
          <w:trHeight w:val="567"/>
        </w:trPr>
        <w:tc>
          <w:tcPr>
            <w:tcW w:w="9072" w:type="dxa"/>
            <w:shd w:val="clear" w:color="auto" w:fill="D9D9D9"/>
            <w:vAlign w:val="center"/>
          </w:tcPr>
          <w:p w:rsidR="00200F6D" w:rsidRPr="00200F6D" w:rsidRDefault="00200F6D" w:rsidP="00A81B92">
            <w:pPr>
              <w:pStyle w:val="Tabellen-Text"/>
            </w:pPr>
            <w:r w:rsidRPr="00200F6D">
              <w:t>Zielgruppe/ Nutzer extern</w:t>
            </w:r>
          </w:p>
        </w:tc>
      </w:tr>
      <w:tr w:rsidR="00200F6D" w:rsidTr="00BD0BD5">
        <w:trPr>
          <w:trHeight w:val="567"/>
        </w:trPr>
        <w:tc>
          <w:tcPr>
            <w:tcW w:w="9072" w:type="dxa"/>
            <w:shd w:val="clear" w:color="auto" w:fill="auto"/>
            <w:vAlign w:val="center"/>
          </w:tcPr>
          <w:p w:rsidR="00200F6D" w:rsidRDefault="00200F6D" w:rsidP="00A81B92">
            <w:pPr>
              <w:pStyle w:val="Tabellen-Text"/>
            </w:pPr>
          </w:p>
        </w:tc>
      </w:tr>
      <w:tr w:rsidR="00E63757" w:rsidTr="00BD0BD5">
        <w:trPr>
          <w:trHeight w:val="567"/>
        </w:trPr>
        <w:tc>
          <w:tcPr>
            <w:tcW w:w="9072" w:type="dxa"/>
            <w:shd w:val="clear" w:color="auto" w:fill="CCCCCC"/>
            <w:vAlign w:val="center"/>
          </w:tcPr>
          <w:p w:rsidR="00E63757" w:rsidRDefault="00E63757" w:rsidP="00A81B92">
            <w:pPr>
              <w:pStyle w:val="Tabellen-Text"/>
            </w:pPr>
            <w:r>
              <w:t>Anzahl der Nutzer, die gleichzeitig mit dem System arbeiten sollen.</w:t>
            </w:r>
          </w:p>
        </w:tc>
      </w:tr>
      <w:tr w:rsidR="00E63757" w:rsidTr="00BD0BD5">
        <w:trPr>
          <w:trHeight w:val="567"/>
        </w:trPr>
        <w:tc>
          <w:tcPr>
            <w:tcW w:w="9072" w:type="dxa"/>
            <w:shd w:val="clear" w:color="auto" w:fill="auto"/>
            <w:vAlign w:val="center"/>
          </w:tcPr>
          <w:p w:rsidR="00E63757" w:rsidRDefault="00E63757" w:rsidP="00A81B92">
            <w:pPr>
              <w:pStyle w:val="Tabellen-Text"/>
            </w:pPr>
          </w:p>
        </w:tc>
      </w:tr>
    </w:tbl>
    <w:p w:rsidR="00200F6D" w:rsidRDefault="00200F6D" w:rsidP="00200F6D"/>
    <w:p w:rsidR="00747CC3" w:rsidRDefault="00747CC3" w:rsidP="00200F6D"/>
    <w:p w:rsidR="005579DB" w:rsidRDefault="005579DB" w:rsidP="00780FC8">
      <w:pPr>
        <w:pStyle w:val="berschrift2"/>
      </w:pPr>
      <w:r w:rsidRPr="005579DB">
        <w:t>Funktionen des neuen Systems</w:t>
      </w:r>
    </w:p>
    <w:p w:rsidR="00973778" w:rsidRPr="005579DB" w:rsidRDefault="005579DB" w:rsidP="00D24AC0">
      <w:r w:rsidRPr="005579DB">
        <w:t xml:space="preserve">Beschreibung der </w:t>
      </w:r>
      <w:r w:rsidR="00E63757">
        <w:t xml:space="preserve">grundlegenden </w:t>
      </w:r>
      <w:r w:rsidRPr="005579DB">
        <w:t xml:space="preserve">Funktionen des Systems, die den </w:t>
      </w:r>
      <w:r w:rsidR="007A5CEE" w:rsidRPr="005579DB">
        <w:t xml:space="preserve">Mitarbeiterinnen und </w:t>
      </w:r>
      <w:r w:rsidRPr="005579DB">
        <w:t>Mitarbeitern, die mit der Durchführung von Fachaufgaben betraut sind, zur Verfügung stehen sollen. (Was muss die Software in fachlicher Hinsicht leisten?)</w:t>
      </w:r>
    </w:p>
    <w:p w:rsidR="005579DB" w:rsidRPr="00CF1EAB" w:rsidRDefault="005579DB" w:rsidP="005579DB"/>
    <w:tbl>
      <w:tblPr>
        <w:tblW w:w="9072" w:type="dxa"/>
        <w:tblInd w:w="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59" w:type="dxa"/>
          <w:right w:w="159" w:type="dxa"/>
        </w:tblCellMar>
        <w:tblLook w:val="01E0" w:firstRow="1" w:lastRow="1" w:firstColumn="1" w:lastColumn="1" w:noHBand="0" w:noVBand="0"/>
      </w:tblPr>
      <w:tblGrid>
        <w:gridCol w:w="9072"/>
      </w:tblGrid>
      <w:tr w:rsidR="005579DB" w:rsidTr="00BD0BD5">
        <w:trPr>
          <w:trHeight w:val="567"/>
        </w:trPr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579DB" w:rsidRPr="005579DB" w:rsidRDefault="00E63757" w:rsidP="00A81B92">
            <w:pPr>
              <w:pStyle w:val="Tabellen-Text"/>
            </w:pPr>
            <w:r>
              <w:t xml:space="preserve">Grundlegende </w:t>
            </w:r>
            <w:r w:rsidR="005579DB" w:rsidRPr="005579DB">
              <w:t>Funktionen</w:t>
            </w:r>
          </w:p>
        </w:tc>
      </w:tr>
      <w:tr w:rsidR="005579DB" w:rsidTr="00BD0BD5">
        <w:trPr>
          <w:trHeight w:val="1134"/>
        </w:trPr>
        <w:tc>
          <w:tcPr>
            <w:tcW w:w="9072" w:type="dxa"/>
            <w:shd w:val="clear" w:color="auto" w:fill="auto"/>
            <w:vAlign w:val="center"/>
          </w:tcPr>
          <w:p w:rsidR="005579DB" w:rsidRDefault="005579DB" w:rsidP="00A81B92">
            <w:pPr>
              <w:pStyle w:val="Tabellen-Text"/>
            </w:pPr>
          </w:p>
          <w:p w:rsidR="005579DB" w:rsidRDefault="005579DB" w:rsidP="00A81B92">
            <w:pPr>
              <w:pStyle w:val="Tabellen-Text"/>
            </w:pPr>
          </w:p>
        </w:tc>
      </w:tr>
      <w:tr w:rsidR="00E63757" w:rsidTr="00BD0BD5">
        <w:trPr>
          <w:trHeight w:val="567"/>
        </w:trPr>
        <w:tc>
          <w:tcPr>
            <w:tcW w:w="9072" w:type="dxa"/>
            <w:shd w:val="clear" w:color="auto" w:fill="CCCCCC"/>
            <w:vAlign w:val="center"/>
          </w:tcPr>
          <w:p w:rsidR="00E63757" w:rsidRPr="005579DB" w:rsidRDefault="00E63757" w:rsidP="00296CDE">
            <w:pPr>
              <w:pStyle w:val="Tabellen-Text"/>
            </w:pPr>
            <w:r>
              <w:t>Mittelfristige Planungen</w:t>
            </w:r>
            <w:r w:rsidR="00747CC3">
              <w:t xml:space="preserve"> und Wünsche für die Zukunft</w:t>
            </w:r>
          </w:p>
        </w:tc>
      </w:tr>
      <w:tr w:rsidR="00E63757" w:rsidTr="00BD0BD5">
        <w:trPr>
          <w:trHeight w:val="1134"/>
        </w:trPr>
        <w:tc>
          <w:tcPr>
            <w:tcW w:w="9072" w:type="dxa"/>
            <w:shd w:val="clear" w:color="auto" w:fill="auto"/>
            <w:vAlign w:val="center"/>
          </w:tcPr>
          <w:p w:rsidR="00E63757" w:rsidRDefault="00E63757" w:rsidP="00296CDE">
            <w:pPr>
              <w:pStyle w:val="Tabellen-Text"/>
            </w:pPr>
          </w:p>
          <w:p w:rsidR="00E63757" w:rsidRDefault="00E63757" w:rsidP="00296CDE">
            <w:pPr>
              <w:pStyle w:val="Tabellen-Text"/>
            </w:pPr>
          </w:p>
          <w:p w:rsidR="00E63757" w:rsidRDefault="00E63757" w:rsidP="00296CDE">
            <w:pPr>
              <w:pStyle w:val="Tabellen-Text"/>
            </w:pPr>
          </w:p>
        </w:tc>
      </w:tr>
    </w:tbl>
    <w:p w:rsidR="00747CC3" w:rsidRDefault="00747CC3" w:rsidP="00747CC3"/>
    <w:p w:rsidR="00747CC3" w:rsidRPr="00747CC3" w:rsidRDefault="00747CC3" w:rsidP="00747CC3"/>
    <w:p w:rsidR="00747CC3" w:rsidRDefault="00747CC3" w:rsidP="00D0485C"/>
    <w:p w:rsidR="005579DB" w:rsidRDefault="00D0485C" w:rsidP="00780FC8">
      <w:pPr>
        <w:pStyle w:val="berschrift2"/>
      </w:pPr>
      <w:r>
        <w:br w:type="page"/>
      </w:r>
      <w:r w:rsidR="005579DB" w:rsidRPr="005579DB">
        <w:lastRenderedPageBreak/>
        <w:t>Daten im neuen Syst</w:t>
      </w:r>
      <w:r w:rsidR="005579DB">
        <w:t>em</w:t>
      </w:r>
    </w:p>
    <w:p w:rsidR="005579DB" w:rsidRDefault="005579DB" w:rsidP="005579DB">
      <w:r w:rsidRPr="005579DB">
        <w:t>Auflistung der Informationen und Daten, die gespeichert werden sollen. Beschreibung des Umfangs und der Art der Arten (Stammdaten, Bewegungsdaten, Mengengerüste).</w:t>
      </w:r>
    </w:p>
    <w:p w:rsidR="00501F3A" w:rsidRPr="00CF1EAB" w:rsidRDefault="00501F3A" w:rsidP="00501F3A"/>
    <w:tbl>
      <w:tblPr>
        <w:tblW w:w="9072" w:type="dxa"/>
        <w:tblInd w:w="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59" w:type="dxa"/>
          <w:right w:w="159" w:type="dxa"/>
        </w:tblCellMar>
        <w:tblLook w:val="01E0" w:firstRow="1" w:lastRow="1" w:firstColumn="1" w:lastColumn="1" w:noHBand="0" w:noVBand="0"/>
      </w:tblPr>
      <w:tblGrid>
        <w:gridCol w:w="9072"/>
      </w:tblGrid>
      <w:tr w:rsidR="00501F3A" w:rsidTr="00BD0BD5">
        <w:trPr>
          <w:trHeight w:val="567"/>
        </w:trPr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01F3A" w:rsidRPr="00501F3A" w:rsidRDefault="00501F3A" w:rsidP="00A81B92">
            <w:pPr>
              <w:pStyle w:val="Tabellen-Text"/>
            </w:pPr>
            <w:r w:rsidRPr="00501F3A">
              <w:t>Daten</w:t>
            </w:r>
          </w:p>
        </w:tc>
      </w:tr>
      <w:tr w:rsidR="00501F3A" w:rsidTr="00BD0BD5">
        <w:trPr>
          <w:trHeight w:val="1701"/>
        </w:trPr>
        <w:tc>
          <w:tcPr>
            <w:tcW w:w="9072" w:type="dxa"/>
            <w:shd w:val="clear" w:color="auto" w:fill="auto"/>
            <w:vAlign w:val="center"/>
          </w:tcPr>
          <w:p w:rsidR="00501F3A" w:rsidRDefault="00501F3A" w:rsidP="00A81B92">
            <w:pPr>
              <w:pStyle w:val="Tabellen-Text"/>
            </w:pPr>
          </w:p>
          <w:p w:rsidR="00501F3A" w:rsidRDefault="00501F3A" w:rsidP="00A81B92">
            <w:pPr>
              <w:pStyle w:val="Tabellen-Text"/>
            </w:pPr>
          </w:p>
          <w:p w:rsidR="00501F3A" w:rsidRDefault="00501F3A" w:rsidP="00A81B92">
            <w:pPr>
              <w:pStyle w:val="Tabellen-Text"/>
            </w:pPr>
          </w:p>
          <w:p w:rsidR="00501F3A" w:rsidRDefault="00501F3A" w:rsidP="00A81B92">
            <w:pPr>
              <w:pStyle w:val="Tabellen-Text"/>
            </w:pPr>
          </w:p>
          <w:p w:rsidR="00E477CE" w:rsidRDefault="00E477CE" w:rsidP="00A81B92">
            <w:pPr>
              <w:pStyle w:val="Tabellen-Text"/>
            </w:pPr>
          </w:p>
        </w:tc>
      </w:tr>
    </w:tbl>
    <w:p w:rsidR="00501F3A" w:rsidRDefault="00501F3A" w:rsidP="00501F3A"/>
    <w:p w:rsidR="00747CC3" w:rsidRDefault="00747CC3" w:rsidP="00501F3A"/>
    <w:p w:rsidR="006A3A3D" w:rsidRPr="003F632F" w:rsidRDefault="003F632F" w:rsidP="00780FC8">
      <w:pPr>
        <w:pStyle w:val="berschrift2"/>
      </w:pPr>
      <w:r>
        <w:t>Ausgaben</w:t>
      </w:r>
    </w:p>
    <w:p w:rsidR="006A3A3D" w:rsidRPr="003F632F" w:rsidRDefault="003F632F" w:rsidP="005579DB">
      <w:r w:rsidRPr="003F632F">
        <w:t xml:space="preserve">Auflistung der Informationen, die die Software bereitstellen soll. Beschreibung der Adressatengruppe (an wen?), der Form (elektronisch, in Papierform…) und </w:t>
      </w:r>
      <w:r w:rsidR="00C03E25">
        <w:t>der</w:t>
      </w:r>
      <w:r w:rsidRPr="003F632F">
        <w:t xml:space="preserve"> Häufig</w:t>
      </w:r>
      <w:r>
        <w:t xml:space="preserve">-keit (wie oft?). </w:t>
      </w:r>
      <w:r w:rsidRPr="003F632F">
        <w:t>Nennung weiterer Erfordernisse zur flexiblen Beschaffung von Informationen (z.B. Datenbankabfragen nach Bedarf?).</w:t>
      </w:r>
    </w:p>
    <w:p w:rsidR="003F632F" w:rsidRPr="00CF1EAB" w:rsidRDefault="003F632F" w:rsidP="003F632F"/>
    <w:tbl>
      <w:tblPr>
        <w:tblW w:w="9072" w:type="dxa"/>
        <w:tblInd w:w="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59" w:type="dxa"/>
          <w:right w:w="159" w:type="dxa"/>
        </w:tblCellMar>
        <w:tblLook w:val="01E0" w:firstRow="1" w:lastRow="1" w:firstColumn="1" w:lastColumn="1" w:noHBand="0" w:noVBand="0"/>
      </w:tblPr>
      <w:tblGrid>
        <w:gridCol w:w="9072"/>
      </w:tblGrid>
      <w:tr w:rsidR="003F632F" w:rsidTr="00BD0BD5">
        <w:trPr>
          <w:trHeight w:val="567"/>
        </w:trPr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F632F" w:rsidRPr="003F632F" w:rsidRDefault="003F632F" w:rsidP="00A81B92">
            <w:pPr>
              <w:pStyle w:val="Tabellen-Text"/>
            </w:pPr>
            <w:r w:rsidRPr="003F632F">
              <w:t>Ausgaben</w:t>
            </w:r>
          </w:p>
        </w:tc>
      </w:tr>
      <w:tr w:rsidR="003F632F" w:rsidTr="00BD0BD5">
        <w:trPr>
          <w:trHeight w:val="851"/>
        </w:trPr>
        <w:tc>
          <w:tcPr>
            <w:tcW w:w="9072" w:type="dxa"/>
            <w:shd w:val="clear" w:color="auto" w:fill="auto"/>
            <w:vAlign w:val="center"/>
          </w:tcPr>
          <w:p w:rsidR="003F632F" w:rsidRDefault="003F632F" w:rsidP="00A81B92">
            <w:pPr>
              <w:pStyle w:val="Tabellen-Text"/>
            </w:pPr>
          </w:p>
          <w:p w:rsidR="003F632F" w:rsidRDefault="003F632F" w:rsidP="00A81B92">
            <w:pPr>
              <w:pStyle w:val="Tabellen-Text"/>
            </w:pPr>
          </w:p>
        </w:tc>
      </w:tr>
    </w:tbl>
    <w:p w:rsidR="003F632F" w:rsidRDefault="003F632F" w:rsidP="003F632F"/>
    <w:p w:rsidR="00747CC3" w:rsidRDefault="00747CC3" w:rsidP="003F632F"/>
    <w:p w:rsidR="006A3A3D" w:rsidRDefault="0014586C" w:rsidP="00780FC8">
      <w:pPr>
        <w:pStyle w:val="berschrift2"/>
      </w:pPr>
      <w:r w:rsidRPr="0014586C">
        <w:t>Erforderliche Schnittstellen zu anderen Programmen</w:t>
      </w:r>
    </w:p>
    <w:p w:rsidR="0014586C" w:rsidRDefault="0014586C" w:rsidP="0014586C">
      <w:r w:rsidRPr="0014586C">
        <w:t>Angabe anderer Anwendungen</w:t>
      </w:r>
      <w:r w:rsidR="00C03E25">
        <w:t>,</w:t>
      </w:r>
      <w:r w:rsidRPr="0014586C">
        <w:t xml:space="preserve"> mit denen die neue Software Daten austauschen muss (Name, Format, Häufigkeit, Menge).</w:t>
      </w:r>
    </w:p>
    <w:p w:rsidR="0014586C" w:rsidRPr="00CF1EAB" w:rsidRDefault="0014586C" w:rsidP="0014586C"/>
    <w:tbl>
      <w:tblPr>
        <w:tblW w:w="9072" w:type="dxa"/>
        <w:tblInd w:w="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59" w:type="dxa"/>
          <w:right w:w="159" w:type="dxa"/>
        </w:tblCellMar>
        <w:tblLook w:val="01E0" w:firstRow="1" w:lastRow="1" w:firstColumn="1" w:lastColumn="1" w:noHBand="0" w:noVBand="0"/>
      </w:tblPr>
      <w:tblGrid>
        <w:gridCol w:w="9072"/>
      </w:tblGrid>
      <w:tr w:rsidR="0014586C" w:rsidTr="00BD0BD5">
        <w:trPr>
          <w:trHeight w:val="567"/>
        </w:trPr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14586C" w:rsidRPr="0014586C" w:rsidRDefault="0014586C" w:rsidP="00A81B92">
            <w:pPr>
              <w:pStyle w:val="Tabellen-Text"/>
            </w:pPr>
            <w:r w:rsidRPr="0014586C">
              <w:t>Schnittstellen</w:t>
            </w:r>
          </w:p>
        </w:tc>
      </w:tr>
      <w:tr w:rsidR="0014586C" w:rsidTr="00BD0BD5">
        <w:trPr>
          <w:trHeight w:val="1134"/>
        </w:trPr>
        <w:tc>
          <w:tcPr>
            <w:tcW w:w="9072" w:type="dxa"/>
            <w:shd w:val="clear" w:color="auto" w:fill="auto"/>
            <w:vAlign w:val="center"/>
          </w:tcPr>
          <w:p w:rsidR="0014586C" w:rsidRDefault="0014586C" w:rsidP="00A81B92">
            <w:pPr>
              <w:pStyle w:val="Tabellen-Text"/>
            </w:pPr>
          </w:p>
          <w:p w:rsidR="0014586C" w:rsidRDefault="0014586C" w:rsidP="00A81B92">
            <w:pPr>
              <w:pStyle w:val="Tabellen-Text"/>
            </w:pPr>
          </w:p>
          <w:p w:rsidR="0014586C" w:rsidRDefault="0014586C" w:rsidP="00A81B92">
            <w:pPr>
              <w:pStyle w:val="Tabellen-Text"/>
            </w:pPr>
          </w:p>
        </w:tc>
      </w:tr>
    </w:tbl>
    <w:p w:rsidR="00747CC3" w:rsidRDefault="00747CC3" w:rsidP="0014586C"/>
    <w:p w:rsidR="00747CC3" w:rsidRDefault="00747CC3" w:rsidP="0014586C"/>
    <w:p w:rsidR="00747CC3" w:rsidRDefault="00747CC3" w:rsidP="0014586C"/>
    <w:p w:rsidR="00E477CE" w:rsidRDefault="00E477CE" w:rsidP="00D24AC0"/>
    <w:p w:rsidR="00E477CE" w:rsidRPr="00E477CE" w:rsidRDefault="00D0485C" w:rsidP="00780FC8">
      <w:pPr>
        <w:pStyle w:val="berschrift2"/>
      </w:pPr>
      <w:r>
        <w:br w:type="page"/>
      </w:r>
      <w:r w:rsidR="00C03E25">
        <w:lastRenderedPageBreak/>
        <w:t>Anforderungen der Nutzer</w:t>
      </w:r>
    </w:p>
    <w:p w:rsidR="00E477CE" w:rsidRPr="00E477CE" w:rsidRDefault="00E477CE" w:rsidP="00D24AC0">
      <w:r w:rsidRPr="00E477CE">
        <w:t>Wünsche der späteren Nutzer an das System.</w:t>
      </w:r>
    </w:p>
    <w:p w:rsidR="00E477CE" w:rsidRPr="00CF1EAB" w:rsidRDefault="00E477CE" w:rsidP="00E477CE"/>
    <w:tbl>
      <w:tblPr>
        <w:tblW w:w="9072" w:type="dxa"/>
        <w:tblInd w:w="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59" w:type="dxa"/>
          <w:right w:w="159" w:type="dxa"/>
        </w:tblCellMar>
        <w:tblLook w:val="01E0" w:firstRow="1" w:lastRow="1" w:firstColumn="1" w:lastColumn="1" w:noHBand="0" w:noVBand="0"/>
      </w:tblPr>
      <w:tblGrid>
        <w:gridCol w:w="9072"/>
      </w:tblGrid>
      <w:tr w:rsidR="00E477CE" w:rsidTr="00BD0BD5">
        <w:trPr>
          <w:trHeight w:val="567"/>
        </w:trPr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477CE" w:rsidRPr="00E477CE" w:rsidRDefault="00E477CE" w:rsidP="00A81B92">
            <w:pPr>
              <w:pStyle w:val="Tabellen-Text"/>
            </w:pPr>
            <w:r w:rsidRPr="00E477CE">
              <w:t>Anforderungen / Wünsche der Nutzer</w:t>
            </w:r>
          </w:p>
        </w:tc>
      </w:tr>
      <w:tr w:rsidR="00E477CE" w:rsidTr="00BD0BD5">
        <w:trPr>
          <w:trHeight w:val="1134"/>
        </w:trPr>
        <w:tc>
          <w:tcPr>
            <w:tcW w:w="9072" w:type="dxa"/>
            <w:shd w:val="clear" w:color="auto" w:fill="auto"/>
            <w:vAlign w:val="center"/>
          </w:tcPr>
          <w:p w:rsidR="00E477CE" w:rsidRDefault="00E477CE" w:rsidP="00A81B92">
            <w:pPr>
              <w:pStyle w:val="Tabellen-Text"/>
            </w:pPr>
          </w:p>
          <w:p w:rsidR="00E477CE" w:rsidRDefault="00E477CE" w:rsidP="00A81B92">
            <w:pPr>
              <w:pStyle w:val="Tabellen-Text"/>
            </w:pPr>
          </w:p>
          <w:p w:rsidR="00E477CE" w:rsidRDefault="00E477CE" w:rsidP="00A81B92">
            <w:pPr>
              <w:pStyle w:val="Tabellen-Text"/>
            </w:pPr>
          </w:p>
        </w:tc>
      </w:tr>
    </w:tbl>
    <w:p w:rsidR="00E477CE" w:rsidRDefault="00E477CE" w:rsidP="00E477CE"/>
    <w:p w:rsidR="00F56C32" w:rsidRDefault="00F56C32" w:rsidP="00E477CE"/>
    <w:p w:rsidR="00E477CE" w:rsidRDefault="00E477CE" w:rsidP="00780FC8">
      <w:pPr>
        <w:pStyle w:val="berschrift2"/>
      </w:pPr>
      <w:r w:rsidRPr="00E477CE">
        <w:t>Weitere Anforderungen</w:t>
      </w:r>
    </w:p>
    <w:p w:rsidR="00E477CE" w:rsidRPr="00E477CE" w:rsidRDefault="00E477CE" w:rsidP="00D24AC0">
      <w:r w:rsidRPr="00E477CE">
        <w:t>Ergänzende Anforderungen im Hinblick auf:</w:t>
      </w:r>
    </w:p>
    <w:p w:rsidR="00477612" w:rsidRPr="00CF1EAB" w:rsidRDefault="00477612" w:rsidP="00477612"/>
    <w:tbl>
      <w:tblPr>
        <w:tblW w:w="9072" w:type="dxa"/>
        <w:tblInd w:w="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59" w:type="dxa"/>
          <w:right w:w="159" w:type="dxa"/>
        </w:tblCellMar>
        <w:tblLook w:val="01E0" w:firstRow="1" w:lastRow="1" w:firstColumn="1" w:lastColumn="1" w:noHBand="0" w:noVBand="0"/>
      </w:tblPr>
      <w:tblGrid>
        <w:gridCol w:w="9072"/>
      </w:tblGrid>
      <w:tr w:rsidR="00477612" w:rsidTr="00BD0BD5">
        <w:trPr>
          <w:trHeight w:val="567"/>
        </w:trPr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477612" w:rsidRPr="00507177" w:rsidRDefault="00507177" w:rsidP="0098521B">
            <w:pPr>
              <w:pStyle w:val="Tabellen-Text"/>
            </w:pPr>
            <w:r w:rsidRPr="00507177">
              <w:t>Sicherheit, Kapazität, Verfügbarkeit, Schnelligkeit, Gebrauchstauglichkeit, Administration</w:t>
            </w:r>
          </w:p>
        </w:tc>
      </w:tr>
      <w:tr w:rsidR="00477612" w:rsidTr="00BD0BD5">
        <w:trPr>
          <w:trHeight w:val="1134"/>
        </w:trPr>
        <w:tc>
          <w:tcPr>
            <w:tcW w:w="9072" w:type="dxa"/>
            <w:shd w:val="clear" w:color="auto" w:fill="auto"/>
            <w:vAlign w:val="center"/>
          </w:tcPr>
          <w:p w:rsidR="00477612" w:rsidRDefault="00477612" w:rsidP="0098521B">
            <w:pPr>
              <w:pStyle w:val="Tabellen-Text"/>
            </w:pPr>
          </w:p>
          <w:p w:rsidR="00477612" w:rsidRDefault="00477612" w:rsidP="0098521B">
            <w:pPr>
              <w:pStyle w:val="Tabellen-Text"/>
            </w:pPr>
          </w:p>
          <w:p w:rsidR="00477612" w:rsidRDefault="00477612" w:rsidP="0098521B">
            <w:pPr>
              <w:pStyle w:val="Tabellen-Text"/>
            </w:pPr>
          </w:p>
        </w:tc>
      </w:tr>
    </w:tbl>
    <w:p w:rsidR="00477612" w:rsidRDefault="00477612" w:rsidP="00477612"/>
    <w:p w:rsidR="00477612" w:rsidRDefault="00477612" w:rsidP="00D24AC0"/>
    <w:p w:rsidR="00477612" w:rsidRPr="00507177" w:rsidRDefault="00507177" w:rsidP="00780FC8">
      <w:pPr>
        <w:pStyle w:val="berschrift2"/>
      </w:pPr>
      <w:r>
        <w:t xml:space="preserve">Systemtechnische </w:t>
      </w:r>
      <w:r w:rsidRPr="00507177">
        <w:t>Anforderungen</w:t>
      </w:r>
    </w:p>
    <w:p w:rsidR="00507177" w:rsidRPr="00507177" w:rsidRDefault="00507177" w:rsidP="00507177">
      <w:r w:rsidRPr="00507177">
        <w:t>S</w:t>
      </w:r>
      <w:r w:rsidR="00C03E25">
        <w:t>ystemtechnische</w:t>
      </w:r>
      <w:r w:rsidRPr="00507177">
        <w:t xml:space="preserve"> Anforderungen an das neue System</w:t>
      </w:r>
      <w:r w:rsidR="00C03E25">
        <w:t>.</w:t>
      </w:r>
    </w:p>
    <w:p w:rsidR="00507177" w:rsidRPr="00CF1EAB" w:rsidRDefault="00507177" w:rsidP="00507177"/>
    <w:tbl>
      <w:tblPr>
        <w:tblW w:w="9072" w:type="dxa"/>
        <w:tblInd w:w="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59" w:type="dxa"/>
          <w:right w:w="159" w:type="dxa"/>
        </w:tblCellMar>
        <w:tblLook w:val="01E0" w:firstRow="1" w:lastRow="1" w:firstColumn="1" w:lastColumn="1" w:noHBand="0" w:noVBand="0"/>
      </w:tblPr>
      <w:tblGrid>
        <w:gridCol w:w="9072"/>
      </w:tblGrid>
      <w:tr w:rsidR="00507177" w:rsidTr="00BD0BD5">
        <w:trPr>
          <w:trHeight w:val="567"/>
        </w:trPr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07177" w:rsidRPr="00507177" w:rsidRDefault="00507177" w:rsidP="0098521B">
            <w:pPr>
              <w:pStyle w:val="Tabellen-Text"/>
            </w:pPr>
            <w:r w:rsidRPr="00507177">
              <w:t>Systemtechnische Anforderungen (z.B. Kompatibilitäten)</w:t>
            </w:r>
          </w:p>
        </w:tc>
      </w:tr>
      <w:tr w:rsidR="00507177" w:rsidTr="00BD0BD5">
        <w:trPr>
          <w:trHeight w:val="851"/>
        </w:trPr>
        <w:tc>
          <w:tcPr>
            <w:tcW w:w="9072" w:type="dxa"/>
            <w:shd w:val="clear" w:color="auto" w:fill="auto"/>
            <w:vAlign w:val="center"/>
          </w:tcPr>
          <w:p w:rsidR="00507177" w:rsidRDefault="00507177" w:rsidP="0098521B">
            <w:pPr>
              <w:pStyle w:val="Tabellen-Text"/>
            </w:pPr>
          </w:p>
          <w:p w:rsidR="00507177" w:rsidRDefault="00507177" w:rsidP="0098521B">
            <w:pPr>
              <w:pStyle w:val="Tabellen-Text"/>
            </w:pPr>
          </w:p>
        </w:tc>
      </w:tr>
    </w:tbl>
    <w:p w:rsidR="00507177" w:rsidRDefault="00507177" w:rsidP="00507177"/>
    <w:p w:rsidR="00507177" w:rsidRDefault="00507177" w:rsidP="00D24AC0"/>
    <w:p w:rsidR="00507177" w:rsidRPr="00507177" w:rsidRDefault="00507177" w:rsidP="00780FC8">
      <w:pPr>
        <w:pStyle w:val="berschrift2"/>
      </w:pPr>
      <w:r w:rsidRPr="00507177">
        <w:t>Sonstige Anforderungen</w:t>
      </w:r>
    </w:p>
    <w:p w:rsidR="00507177" w:rsidRPr="00507177" w:rsidRDefault="00507177" w:rsidP="00D24AC0">
      <w:r w:rsidRPr="00507177">
        <w:t>Ergänzende Anforderungen an das neue System</w:t>
      </w:r>
      <w:r w:rsidR="00C03E25">
        <w:t>.</w:t>
      </w:r>
    </w:p>
    <w:p w:rsidR="00507177" w:rsidRPr="00CF1EAB" w:rsidRDefault="00507177" w:rsidP="00507177"/>
    <w:tbl>
      <w:tblPr>
        <w:tblW w:w="9072" w:type="dxa"/>
        <w:tblInd w:w="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59" w:type="dxa"/>
          <w:right w:w="159" w:type="dxa"/>
        </w:tblCellMar>
        <w:tblLook w:val="01E0" w:firstRow="1" w:lastRow="1" w:firstColumn="1" w:lastColumn="1" w:noHBand="0" w:noVBand="0"/>
      </w:tblPr>
      <w:tblGrid>
        <w:gridCol w:w="9072"/>
      </w:tblGrid>
      <w:tr w:rsidR="00507177" w:rsidTr="00BD0BD5">
        <w:trPr>
          <w:trHeight w:val="567"/>
        </w:trPr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07177" w:rsidRPr="00507177" w:rsidRDefault="00507177" w:rsidP="0098521B">
            <w:pPr>
              <w:pStyle w:val="Tabellen-Text"/>
            </w:pPr>
            <w:r w:rsidRPr="00507177">
              <w:t>Sonstige Anforderungen</w:t>
            </w:r>
          </w:p>
        </w:tc>
      </w:tr>
      <w:tr w:rsidR="00507177" w:rsidTr="00BD0BD5">
        <w:trPr>
          <w:trHeight w:val="851"/>
        </w:trPr>
        <w:tc>
          <w:tcPr>
            <w:tcW w:w="9072" w:type="dxa"/>
            <w:shd w:val="clear" w:color="auto" w:fill="auto"/>
            <w:vAlign w:val="center"/>
          </w:tcPr>
          <w:p w:rsidR="00507177" w:rsidRDefault="00507177" w:rsidP="0098521B">
            <w:pPr>
              <w:pStyle w:val="Tabellen-Text"/>
            </w:pPr>
          </w:p>
          <w:p w:rsidR="00507177" w:rsidRDefault="00507177" w:rsidP="0098521B">
            <w:pPr>
              <w:pStyle w:val="Tabellen-Text"/>
            </w:pPr>
          </w:p>
        </w:tc>
      </w:tr>
    </w:tbl>
    <w:p w:rsidR="00507177" w:rsidRDefault="00507177" w:rsidP="00507177"/>
    <w:p w:rsidR="00507177" w:rsidRDefault="00507177" w:rsidP="00D24AC0"/>
    <w:p w:rsidR="00507177" w:rsidRPr="00334D89" w:rsidRDefault="009A1027" w:rsidP="00942146">
      <w:pPr>
        <w:pStyle w:val="berschrift1"/>
      </w:pPr>
      <w:r>
        <w:br w:type="page"/>
      </w:r>
      <w:r w:rsidR="00334D89" w:rsidRPr="00334D89">
        <w:lastRenderedPageBreak/>
        <w:t>Anforderungen im Hinblick auf die Einführung, Schulung und Dokumentation</w:t>
      </w:r>
    </w:p>
    <w:p w:rsidR="00507177" w:rsidRPr="00334D89" w:rsidRDefault="00334D89" w:rsidP="00D24AC0">
      <w:r w:rsidRPr="00334D89">
        <w:t>Erwartungen und Anforderungen an die  Leistungen des Anbieters</w:t>
      </w:r>
      <w:r w:rsidR="00C03E25">
        <w:t>.</w:t>
      </w:r>
    </w:p>
    <w:p w:rsidR="00334D89" w:rsidRPr="00CF1EAB" w:rsidRDefault="00334D89" w:rsidP="00334D89"/>
    <w:tbl>
      <w:tblPr>
        <w:tblW w:w="9072" w:type="dxa"/>
        <w:tblInd w:w="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59" w:type="dxa"/>
          <w:right w:w="159" w:type="dxa"/>
        </w:tblCellMar>
        <w:tblLook w:val="01E0" w:firstRow="1" w:lastRow="1" w:firstColumn="1" w:lastColumn="1" w:noHBand="0" w:noVBand="0"/>
      </w:tblPr>
      <w:tblGrid>
        <w:gridCol w:w="9072"/>
      </w:tblGrid>
      <w:tr w:rsidR="00334D89" w:rsidTr="00BD0BD5">
        <w:trPr>
          <w:trHeight w:val="567"/>
        </w:trPr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34D89" w:rsidRPr="00334D89" w:rsidRDefault="00334D89" w:rsidP="0098521B">
            <w:pPr>
              <w:pStyle w:val="Tabellen-Text"/>
            </w:pPr>
            <w:r w:rsidRPr="00334D89">
              <w:t>Leistungen Anbieter (z.B. Projektleitung, Schulung, Dokumentation)</w:t>
            </w:r>
          </w:p>
        </w:tc>
      </w:tr>
      <w:tr w:rsidR="00334D89" w:rsidTr="00BD0BD5">
        <w:trPr>
          <w:trHeight w:val="851"/>
        </w:trPr>
        <w:tc>
          <w:tcPr>
            <w:tcW w:w="9072" w:type="dxa"/>
            <w:shd w:val="clear" w:color="auto" w:fill="auto"/>
            <w:vAlign w:val="center"/>
          </w:tcPr>
          <w:p w:rsidR="00334D89" w:rsidRDefault="00334D89" w:rsidP="0098521B">
            <w:pPr>
              <w:pStyle w:val="Tabellen-Text"/>
            </w:pPr>
          </w:p>
          <w:p w:rsidR="00334D89" w:rsidRDefault="00334D89" w:rsidP="0098521B">
            <w:pPr>
              <w:pStyle w:val="Tabellen-Text"/>
            </w:pPr>
          </w:p>
        </w:tc>
      </w:tr>
    </w:tbl>
    <w:p w:rsidR="00334D89" w:rsidRDefault="00334D89" w:rsidP="00334D89"/>
    <w:p w:rsidR="00334D89" w:rsidRDefault="00334D89" w:rsidP="00D24AC0"/>
    <w:p w:rsidR="00334D89" w:rsidRPr="00334D89" w:rsidRDefault="00334D89" w:rsidP="00780FC8">
      <w:pPr>
        <w:pStyle w:val="berschrift2"/>
      </w:pPr>
      <w:r w:rsidRPr="00334D89">
        <w:t>Unterstützung der Beschäftigten</w:t>
      </w:r>
    </w:p>
    <w:p w:rsidR="00334D89" w:rsidRPr="00334D89" w:rsidRDefault="00334D89" w:rsidP="00D24AC0">
      <w:r w:rsidRPr="00334D89">
        <w:t>Unterstützung der Anwender</w:t>
      </w:r>
    </w:p>
    <w:p w:rsidR="00334D89" w:rsidRPr="00CF1EAB" w:rsidRDefault="00334D89" w:rsidP="00334D89"/>
    <w:tbl>
      <w:tblPr>
        <w:tblW w:w="9072" w:type="dxa"/>
        <w:tblInd w:w="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59" w:type="dxa"/>
          <w:right w:w="159" w:type="dxa"/>
        </w:tblCellMar>
        <w:tblLook w:val="01E0" w:firstRow="1" w:lastRow="1" w:firstColumn="1" w:lastColumn="1" w:noHBand="0" w:noVBand="0"/>
      </w:tblPr>
      <w:tblGrid>
        <w:gridCol w:w="9072"/>
      </w:tblGrid>
      <w:tr w:rsidR="00334D89" w:rsidTr="00BD0BD5">
        <w:trPr>
          <w:trHeight w:val="567"/>
        </w:trPr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34D89" w:rsidRPr="00334D89" w:rsidRDefault="00334D89" w:rsidP="0098521B">
            <w:pPr>
              <w:pStyle w:val="Tabellen-Text"/>
            </w:pPr>
            <w:r w:rsidRPr="00334D89">
              <w:t>Unterstützung der Anwender (z.B. Schulungen, Handbücher, HelpDesk)</w:t>
            </w:r>
          </w:p>
        </w:tc>
      </w:tr>
      <w:tr w:rsidR="00334D89" w:rsidTr="00BD0BD5">
        <w:trPr>
          <w:trHeight w:val="851"/>
        </w:trPr>
        <w:tc>
          <w:tcPr>
            <w:tcW w:w="9072" w:type="dxa"/>
            <w:shd w:val="clear" w:color="auto" w:fill="auto"/>
            <w:vAlign w:val="center"/>
          </w:tcPr>
          <w:p w:rsidR="00334D89" w:rsidRDefault="00334D89" w:rsidP="0098521B">
            <w:pPr>
              <w:pStyle w:val="Tabellen-Text"/>
            </w:pPr>
          </w:p>
          <w:p w:rsidR="00334D89" w:rsidRDefault="00334D89" w:rsidP="0098521B">
            <w:pPr>
              <w:pStyle w:val="Tabellen-Text"/>
            </w:pPr>
          </w:p>
        </w:tc>
      </w:tr>
    </w:tbl>
    <w:p w:rsidR="00334D89" w:rsidRDefault="00334D89" w:rsidP="00334D89"/>
    <w:p w:rsidR="00334D89" w:rsidRDefault="00334D89" w:rsidP="00D24AC0"/>
    <w:p w:rsidR="00334D89" w:rsidRPr="00334D89" w:rsidRDefault="00334D89" w:rsidP="00780FC8">
      <w:pPr>
        <w:pStyle w:val="berschrift2"/>
      </w:pPr>
      <w:r w:rsidRPr="00334D89">
        <w:t>Projektdurchführung</w:t>
      </w:r>
    </w:p>
    <w:p w:rsidR="00334D89" w:rsidRPr="0023086A" w:rsidRDefault="0023086A" w:rsidP="00D24AC0">
      <w:r w:rsidRPr="0023086A">
        <w:t>Anforderungen an die Unterstützung bei der Projektdurchführung  (Übernahme Projektmanagement, Testinstallation etc</w:t>
      </w:r>
      <w:r w:rsidR="00C03E25">
        <w:t>.).</w:t>
      </w:r>
    </w:p>
    <w:p w:rsidR="0023086A" w:rsidRPr="00CF1EAB" w:rsidRDefault="0023086A" w:rsidP="0023086A"/>
    <w:tbl>
      <w:tblPr>
        <w:tblW w:w="9072" w:type="dxa"/>
        <w:tblInd w:w="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59" w:type="dxa"/>
          <w:right w:w="159" w:type="dxa"/>
        </w:tblCellMar>
        <w:tblLook w:val="01E0" w:firstRow="1" w:lastRow="1" w:firstColumn="1" w:lastColumn="1" w:noHBand="0" w:noVBand="0"/>
      </w:tblPr>
      <w:tblGrid>
        <w:gridCol w:w="9072"/>
      </w:tblGrid>
      <w:tr w:rsidR="0023086A" w:rsidTr="00BD0BD5">
        <w:trPr>
          <w:trHeight w:val="567"/>
        </w:trPr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3086A" w:rsidRPr="0023086A" w:rsidRDefault="0023086A" w:rsidP="0098521B">
            <w:pPr>
              <w:pStyle w:val="Tabellen-Text"/>
            </w:pPr>
            <w:r w:rsidRPr="0023086A">
              <w:t>Projektdurchführung</w:t>
            </w:r>
          </w:p>
        </w:tc>
      </w:tr>
      <w:tr w:rsidR="0023086A" w:rsidTr="00BD0BD5">
        <w:trPr>
          <w:trHeight w:val="851"/>
        </w:trPr>
        <w:tc>
          <w:tcPr>
            <w:tcW w:w="9072" w:type="dxa"/>
            <w:shd w:val="clear" w:color="auto" w:fill="auto"/>
            <w:vAlign w:val="center"/>
          </w:tcPr>
          <w:p w:rsidR="0023086A" w:rsidRDefault="0023086A" w:rsidP="0098521B">
            <w:pPr>
              <w:pStyle w:val="Tabellen-Text"/>
            </w:pPr>
          </w:p>
          <w:p w:rsidR="0023086A" w:rsidRDefault="0023086A" w:rsidP="0098521B">
            <w:pPr>
              <w:pStyle w:val="Tabellen-Text"/>
            </w:pPr>
          </w:p>
        </w:tc>
      </w:tr>
    </w:tbl>
    <w:p w:rsidR="0023086A" w:rsidRDefault="0023086A" w:rsidP="0023086A"/>
    <w:p w:rsidR="00334D89" w:rsidRDefault="00334D89" w:rsidP="00D24AC0"/>
    <w:p w:rsidR="00334D89" w:rsidRPr="0023086A" w:rsidRDefault="0023086A" w:rsidP="00780FC8">
      <w:pPr>
        <w:pStyle w:val="berschrift2"/>
      </w:pPr>
      <w:r w:rsidRPr="0023086A">
        <w:t>Dokumentation</w:t>
      </w:r>
    </w:p>
    <w:p w:rsidR="0023086A" w:rsidRPr="0023086A" w:rsidRDefault="0023086A" w:rsidP="00D24AC0">
      <w:r w:rsidRPr="0023086A">
        <w:t>Anforderungen an die Dokumentation (Benutzerhandbuch, Online-Dokumentation, Lehrbücher)</w:t>
      </w:r>
      <w:r w:rsidR="00C03E25">
        <w:t>.</w:t>
      </w:r>
    </w:p>
    <w:p w:rsidR="0023086A" w:rsidRPr="00CF1EAB" w:rsidRDefault="0023086A" w:rsidP="0023086A"/>
    <w:tbl>
      <w:tblPr>
        <w:tblW w:w="9072" w:type="dxa"/>
        <w:tblInd w:w="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59" w:type="dxa"/>
          <w:right w:w="159" w:type="dxa"/>
        </w:tblCellMar>
        <w:tblLook w:val="01E0" w:firstRow="1" w:lastRow="1" w:firstColumn="1" w:lastColumn="1" w:noHBand="0" w:noVBand="0"/>
      </w:tblPr>
      <w:tblGrid>
        <w:gridCol w:w="9072"/>
      </w:tblGrid>
      <w:tr w:rsidR="0023086A" w:rsidTr="00BD0BD5">
        <w:trPr>
          <w:trHeight w:val="567"/>
        </w:trPr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23086A" w:rsidRPr="0023086A" w:rsidRDefault="0023086A" w:rsidP="0098521B">
            <w:pPr>
              <w:pStyle w:val="Tabellen-Text"/>
            </w:pPr>
            <w:r w:rsidRPr="0023086A">
              <w:t>Dokumentation</w:t>
            </w:r>
          </w:p>
        </w:tc>
      </w:tr>
      <w:tr w:rsidR="0023086A" w:rsidTr="00BD0BD5">
        <w:trPr>
          <w:trHeight w:val="851"/>
        </w:trPr>
        <w:tc>
          <w:tcPr>
            <w:tcW w:w="9072" w:type="dxa"/>
            <w:shd w:val="clear" w:color="auto" w:fill="auto"/>
            <w:vAlign w:val="center"/>
          </w:tcPr>
          <w:p w:rsidR="0023086A" w:rsidRDefault="0023086A" w:rsidP="0098521B">
            <w:pPr>
              <w:pStyle w:val="Tabellen-Text"/>
            </w:pPr>
          </w:p>
          <w:p w:rsidR="0023086A" w:rsidRDefault="0023086A" w:rsidP="0098521B">
            <w:pPr>
              <w:pStyle w:val="Tabellen-Text"/>
            </w:pPr>
          </w:p>
        </w:tc>
      </w:tr>
    </w:tbl>
    <w:p w:rsidR="007450EB" w:rsidRDefault="00E430CC" w:rsidP="00942146">
      <w:pPr>
        <w:pStyle w:val="berschrift1"/>
      </w:pPr>
      <w:r>
        <w:br w:type="page"/>
      </w:r>
      <w:r w:rsidR="007450EB" w:rsidRPr="007450EB">
        <w:lastRenderedPageBreak/>
        <w:t>Rahmenbedingungen zum Angebot</w:t>
      </w:r>
    </w:p>
    <w:tbl>
      <w:tblPr>
        <w:tblW w:w="9072" w:type="dxa"/>
        <w:tblInd w:w="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59" w:type="dxa"/>
          <w:right w:w="159" w:type="dxa"/>
        </w:tblCellMar>
        <w:tblLook w:val="01E0" w:firstRow="1" w:lastRow="1" w:firstColumn="1" w:lastColumn="1" w:noHBand="0" w:noVBand="0"/>
      </w:tblPr>
      <w:tblGrid>
        <w:gridCol w:w="3402"/>
        <w:gridCol w:w="5670"/>
      </w:tblGrid>
      <w:tr w:rsidR="007450EB" w:rsidRPr="00932F62" w:rsidTr="00BD0BD5">
        <w:trPr>
          <w:trHeight w:val="567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7450EB" w:rsidRPr="007450EB" w:rsidRDefault="007450EB" w:rsidP="0098521B">
            <w:pPr>
              <w:pStyle w:val="Tabellen-Text"/>
            </w:pPr>
            <w:r w:rsidRPr="007450EB">
              <w:t>Angebot</w:t>
            </w:r>
            <w:r w:rsidR="00C03E25">
              <w:t>s</w:t>
            </w:r>
            <w:r w:rsidRPr="007450EB">
              <w:t>abgabe bis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7450EB" w:rsidRPr="00932F62" w:rsidRDefault="007450EB" w:rsidP="0098521B">
            <w:pPr>
              <w:pStyle w:val="Tabellen-Text"/>
            </w:pPr>
          </w:p>
        </w:tc>
      </w:tr>
      <w:tr w:rsidR="007450EB" w:rsidRPr="00932F62" w:rsidTr="00BD0BD5">
        <w:trPr>
          <w:trHeight w:val="567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  <w:vAlign w:val="center"/>
          </w:tcPr>
          <w:p w:rsidR="007450EB" w:rsidRPr="006F2803" w:rsidRDefault="007450EB" w:rsidP="0098521B">
            <w:pPr>
              <w:pStyle w:val="Tabellen-Text"/>
            </w:pPr>
            <w:r w:rsidRPr="007450EB">
              <w:t>Auftragserteilung bis</w:t>
            </w:r>
            <w:r w:rsidRPr="006F2803"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7450EB" w:rsidRPr="00932F62" w:rsidRDefault="007450EB" w:rsidP="0098521B">
            <w:pPr>
              <w:pStyle w:val="Tabellen-Text"/>
            </w:pPr>
          </w:p>
        </w:tc>
      </w:tr>
      <w:tr w:rsidR="007450EB" w:rsidRPr="00932F62" w:rsidTr="00BD0BD5">
        <w:trPr>
          <w:trHeight w:val="851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  <w:vAlign w:val="center"/>
          </w:tcPr>
          <w:p w:rsidR="007450EB" w:rsidRPr="007450EB" w:rsidRDefault="007450EB" w:rsidP="0098521B">
            <w:pPr>
              <w:pStyle w:val="Tabellen-Text"/>
            </w:pPr>
            <w:r w:rsidRPr="007450EB">
              <w:t>Referenzkundenbesuche erwünscht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7450EB" w:rsidRPr="00932F62" w:rsidRDefault="007450EB" w:rsidP="0098521B">
            <w:pPr>
              <w:pStyle w:val="Tabellen-Text"/>
            </w:pPr>
          </w:p>
        </w:tc>
      </w:tr>
    </w:tbl>
    <w:p w:rsidR="007450EB" w:rsidRDefault="007450EB" w:rsidP="007450EB"/>
    <w:p w:rsidR="007450EB" w:rsidRDefault="007450EB" w:rsidP="00D24AC0"/>
    <w:p w:rsidR="00785C0B" w:rsidRDefault="00785C0B" w:rsidP="00942146">
      <w:pPr>
        <w:pStyle w:val="berschrift1"/>
      </w:pPr>
      <w:r w:rsidRPr="00785C0B">
        <w:t>Ansprechpartner für Rückfragen</w:t>
      </w:r>
    </w:p>
    <w:tbl>
      <w:tblPr>
        <w:tblW w:w="9072" w:type="dxa"/>
        <w:tblInd w:w="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59" w:type="dxa"/>
          <w:right w:w="159" w:type="dxa"/>
        </w:tblCellMar>
        <w:tblLook w:val="01E0" w:firstRow="1" w:lastRow="1" w:firstColumn="1" w:lastColumn="1" w:noHBand="0" w:noVBand="0"/>
      </w:tblPr>
      <w:tblGrid>
        <w:gridCol w:w="3402"/>
        <w:gridCol w:w="5670"/>
      </w:tblGrid>
      <w:tr w:rsidR="00785C0B" w:rsidRPr="00932F62" w:rsidTr="00BD0BD5">
        <w:trPr>
          <w:trHeight w:val="567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785C0B" w:rsidRPr="00785C0B" w:rsidRDefault="00785C0B" w:rsidP="0098521B">
            <w:pPr>
              <w:pStyle w:val="Tabellen-Text"/>
            </w:pPr>
            <w:r w:rsidRPr="00785C0B">
              <w:t>Name / Funktion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785C0B" w:rsidRPr="00932F62" w:rsidRDefault="00785C0B" w:rsidP="0098521B">
            <w:pPr>
              <w:pStyle w:val="Tabellen-Text"/>
            </w:pPr>
          </w:p>
        </w:tc>
      </w:tr>
      <w:tr w:rsidR="00785C0B" w:rsidRPr="00932F62" w:rsidTr="00BD0BD5">
        <w:trPr>
          <w:trHeight w:val="567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  <w:vAlign w:val="center"/>
          </w:tcPr>
          <w:p w:rsidR="00785C0B" w:rsidRPr="00785C0B" w:rsidRDefault="00785C0B" w:rsidP="0098521B">
            <w:pPr>
              <w:pStyle w:val="Tabellen-Text"/>
            </w:pPr>
            <w:r w:rsidRPr="00785C0B">
              <w:t>E-Mail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785C0B" w:rsidRPr="00932F62" w:rsidRDefault="00785C0B" w:rsidP="0098521B">
            <w:pPr>
              <w:pStyle w:val="Tabellen-Text"/>
            </w:pPr>
          </w:p>
        </w:tc>
      </w:tr>
      <w:tr w:rsidR="00785C0B" w:rsidRPr="00932F62" w:rsidTr="00BD0BD5">
        <w:trPr>
          <w:trHeight w:val="567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  <w:vAlign w:val="center"/>
          </w:tcPr>
          <w:p w:rsidR="00785C0B" w:rsidRPr="00785C0B" w:rsidRDefault="00785C0B" w:rsidP="0098521B">
            <w:pPr>
              <w:pStyle w:val="Tabellen-Text"/>
            </w:pPr>
            <w:r w:rsidRPr="00785C0B">
              <w:t>Telefon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785C0B" w:rsidRPr="00932F62" w:rsidRDefault="00785C0B" w:rsidP="0098521B">
            <w:pPr>
              <w:pStyle w:val="Tabellen-Text"/>
            </w:pPr>
          </w:p>
        </w:tc>
      </w:tr>
      <w:tr w:rsidR="00747CC3" w:rsidRPr="00932F62" w:rsidTr="00BD0BD5">
        <w:trPr>
          <w:trHeight w:val="567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  <w:vAlign w:val="center"/>
          </w:tcPr>
          <w:p w:rsidR="00747CC3" w:rsidRPr="00785C0B" w:rsidRDefault="00747CC3" w:rsidP="0098521B">
            <w:pPr>
              <w:pStyle w:val="Tabellen-Text"/>
            </w:pPr>
            <w:r>
              <w:t>Erreichbarkeit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747CC3" w:rsidRPr="00932F62" w:rsidRDefault="00747CC3" w:rsidP="0098521B">
            <w:pPr>
              <w:pStyle w:val="Tabellen-Text"/>
            </w:pPr>
            <w:r>
              <w:t xml:space="preserve">Vom TT.MM.JJ bis TT.MM.JJ zwischen </w:t>
            </w:r>
            <w:r w:rsidR="00BC7648">
              <w:t>..</w:t>
            </w:r>
            <w:r>
              <w:t xml:space="preserve"> Uhr </w:t>
            </w:r>
            <w:r w:rsidR="00BC7648">
              <w:t>und .. Uhr</w:t>
            </w:r>
          </w:p>
        </w:tc>
      </w:tr>
      <w:tr w:rsidR="00785C0B" w:rsidRPr="00932F62" w:rsidTr="00BD0BD5">
        <w:trPr>
          <w:trHeight w:val="567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  <w:vAlign w:val="center"/>
          </w:tcPr>
          <w:p w:rsidR="00785C0B" w:rsidRPr="00785C0B" w:rsidRDefault="00785C0B" w:rsidP="0098521B">
            <w:pPr>
              <w:pStyle w:val="Tabellen-Text"/>
            </w:pPr>
            <w:r w:rsidRPr="00785C0B">
              <w:t>Mobiltelefon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785C0B" w:rsidRPr="00932F62" w:rsidRDefault="00BC7648" w:rsidP="0098521B">
            <w:pPr>
              <w:pStyle w:val="Tabellen-Text"/>
            </w:pPr>
            <w:r>
              <w:t xml:space="preserve"> </w:t>
            </w:r>
          </w:p>
        </w:tc>
      </w:tr>
      <w:tr w:rsidR="00785C0B" w:rsidRPr="00932F62" w:rsidTr="00BD0BD5">
        <w:trPr>
          <w:trHeight w:val="567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  <w:vAlign w:val="center"/>
          </w:tcPr>
          <w:p w:rsidR="00785C0B" w:rsidRPr="00785C0B" w:rsidRDefault="00785C0B" w:rsidP="0098521B">
            <w:pPr>
              <w:pStyle w:val="Tabellen-Text"/>
            </w:pPr>
            <w:r w:rsidRPr="00785C0B">
              <w:t>Fax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785C0B" w:rsidRPr="00932F62" w:rsidRDefault="00785C0B" w:rsidP="0098521B">
            <w:pPr>
              <w:pStyle w:val="Tabellen-Text"/>
            </w:pPr>
          </w:p>
        </w:tc>
      </w:tr>
    </w:tbl>
    <w:p w:rsidR="00785C0B" w:rsidRDefault="00785C0B" w:rsidP="00785C0B"/>
    <w:p w:rsidR="007450EB" w:rsidRDefault="007450EB" w:rsidP="00D24AC0"/>
    <w:sectPr w:rsidR="007450EB" w:rsidSect="00F65C09">
      <w:headerReference w:type="even" r:id="rId7"/>
      <w:headerReference w:type="default" r:id="rId8"/>
      <w:footerReference w:type="default" r:id="rId9"/>
      <w:pgSz w:w="11906" w:h="16838" w:code="9"/>
      <w:pgMar w:top="1814" w:right="1361" w:bottom="2098" w:left="1474" w:header="794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5F2" w:rsidRDefault="005525F2" w:rsidP="00D65219">
      <w:r>
        <w:separator/>
      </w:r>
    </w:p>
    <w:p w:rsidR="005525F2" w:rsidRDefault="005525F2" w:rsidP="00D65219"/>
    <w:p w:rsidR="005525F2" w:rsidRDefault="005525F2" w:rsidP="00D65219"/>
    <w:p w:rsidR="005525F2" w:rsidRDefault="005525F2" w:rsidP="00D65219"/>
    <w:p w:rsidR="005525F2" w:rsidRDefault="005525F2" w:rsidP="00D65219"/>
    <w:p w:rsidR="005525F2" w:rsidRDefault="005525F2" w:rsidP="00D65219"/>
    <w:p w:rsidR="005525F2" w:rsidRDefault="005525F2" w:rsidP="00D65219"/>
    <w:p w:rsidR="005525F2" w:rsidRDefault="005525F2" w:rsidP="00D65219"/>
    <w:p w:rsidR="005525F2" w:rsidRDefault="005525F2" w:rsidP="00D65219"/>
    <w:p w:rsidR="005525F2" w:rsidRDefault="005525F2" w:rsidP="00D65219"/>
    <w:p w:rsidR="005525F2" w:rsidRDefault="005525F2" w:rsidP="00D65219"/>
    <w:p w:rsidR="005525F2" w:rsidRDefault="005525F2" w:rsidP="00D65219"/>
    <w:p w:rsidR="005525F2" w:rsidRDefault="005525F2"/>
  </w:endnote>
  <w:endnote w:type="continuationSeparator" w:id="0">
    <w:p w:rsidR="005525F2" w:rsidRDefault="005525F2" w:rsidP="00D65219">
      <w:r>
        <w:continuationSeparator/>
      </w:r>
    </w:p>
    <w:p w:rsidR="005525F2" w:rsidRDefault="005525F2" w:rsidP="00D65219"/>
    <w:p w:rsidR="005525F2" w:rsidRDefault="005525F2" w:rsidP="00D65219"/>
    <w:p w:rsidR="005525F2" w:rsidRDefault="005525F2" w:rsidP="00D65219"/>
    <w:p w:rsidR="005525F2" w:rsidRDefault="005525F2" w:rsidP="00D65219"/>
    <w:p w:rsidR="005525F2" w:rsidRDefault="005525F2" w:rsidP="00D65219"/>
    <w:p w:rsidR="005525F2" w:rsidRDefault="005525F2" w:rsidP="00D65219"/>
    <w:p w:rsidR="005525F2" w:rsidRDefault="005525F2" w:rsidP="00D65219"/>
    <w:p w:rsidR="005525F2" w:rsidRDefault="005525F2" w:rsidP="00D65219"/>
    <w:p w:rsidR="005525F2" w:rsidRDefault="005525F2" w:rsidP="00D65219"/>
    <w:p w:rsidR="005525F2" w:rsidRDefault="005525F2" w:rsidP="00D65219"/>
    <w:p w:rsidR="005525F2" w:rsidRDefault="005525F2" w:rsidP="00D65219"/>
    <w:p w:rsidR="005525F2" w:rsidRDefault="005525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E15" w:rsidRPr="004549D0" w:rsidRDefault="009D059D" w:rsidP="00743C87">
    <w:pPr>
      <w:pStyle w:val="Fuzeile"/>
    </w:pPr>
    <w:r>
      <w:rPr>
        <w:noProof/>
      </w:rPr>
      <w:t>Eine Vorlage</w:t>
    </w:r>
    <w:r w:rsidR="00805E15">
      <w:t xml:space="preserve"> von </w:t>
    </w:r>
    <w:r w:rsidR="004549D0" w:rsidRPr="004549D0">
      <w:rPr>
        <w:b/>
      </w:rPr>
      <w:t>www.seikumu.de</w:t>
    </w:r>
    <w:r w:rsidR="004549D0">
      <w:rPr>
        <w:b/>
      </w:rPr>
      <w:tab/>
    </w:r>
    <w:r w:rsidR="004549D0">
      <w:rPr>
        <w:b/>
      </w:rPr>
      <w:tab/>
    </w:r>
    <w:r w:rsidR="004549D0" w:rsidRPr="004A758C">
      <w:rPr>
        <w:color w:val="737373"/>
      </w:rPr>
      <w:t>(Hier könnte Ihr Logo stehen)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5F2" w:rsidRDefault="005525F2" w:rsidP="00D65219">
      <w:r>
        <w:separator/>
      </w:r>
    </w:p>
    <w:p w:rsidR="005525F2" w:rsidRDefault="005525F2" w:rsidP="00D65219"/>
    <w:p w:rsidR="005525F2" w:rsidRDefault="005525F2" w:rsidP="00D65219"/>
    <w:p w:rsidR="005525F2" w:rsidRDefault="005525F2" w:rsidP="00D65219"/>
    <w:p w:rsidR="005525F2" w:rsidRDefault="005525F2" w:rsidP="00D65219"/>
    <w:p w:rsidR="005525F2" w:rsidRDefault="005525F2" w:rsidP="00D65219"/>
    <w:p w:rsidR="005525F2" w:rsidRDefault="005525F2" w:rsidP="00D65219"/>
    <w:p w:rsidR="005525F2" w:rsidRDefault="005525F2" w:rsidP="00D65219"/>
    <w:p w:rsidR="005525F2" w:rsidRDefault="005525F2" w:rsidP="00D65219"/>
    <w:p w:rsidR="005525F2" w:rsidRDefault="005525F2" w:rsidP="00D65219"/>
    <w:p w:rsidR="005525F2" w:rsidRDefault="005525F2" w:rsidP="00D65219"/>
    <w:p w:rsidR="005525F2" w:rsidRDefault="005525F2" w:rsidP="00D65219"/>
    <w:p w:rsidR="005525F2" w:rsidRDefault="005525F2"/>
  </w:footnote>
  <w:footnote w:type="continuationSeparator" w:id="0">
    <w:p w:rsidR="005525F2" w:rsidRDefault="005525F2" w:rsidP="00D65219">
      <w:r>
        <w:continuationSeparator/>
      </w:r>
    </w:p>
    <w:p w:rsidR="005525F2" w:rsidRDefault="005525F2" w:rsidP="00D65219"/>
    <w:p w:rsidR="005525F2" w:rsidRDefault="005525F2" w:rsidP="00D65219"/>
    <w:p w:rsidR="005525F2" w:rsidRDefault="005525F2" w:rsidP="00D65219"/>
    <w:p w:rsidR="005525F2" w:rsidRDefault="005525F2" w:rsidP="00D65219"/>
    <w:p w:rsidR="005525F2" w:rsidRDefault="005525F2" w:rsidP="00D65219"/>
    <w:p w:rsidR="005525F2" w:rsidRDefault="005525F2" w:rsidP="00D65219"/>
    <w:p w:rsidR="005525F2" w:rsidRDefault="005525F2" w:rsidP="00D65219"/>
    <w:p w:rsidR="005525F2" w:rsidRDefault="005525F2" w:rsidP="00D65219"/>
    <w:p w:rsidR="005525F2" w:rsidRDefault="005525F2" w:rsidP="00D65219"/>
    <w:p w:rsidR="005525F2" w:rsidRDefault="005525F2" w:rsidP="00D65219"/>
    <w:p w:rsidR="005525F2" w:rsidRDefault="005525F2" w:rsidP="00D65219"/>
    <w:p w:rsidR="005525F2" w:rsidRDefault="005525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E15" w:rsidRDefault="00805E15" w:rsidP="00D65219">
    <w:pPr>
      <w:pStyle w:val="Kopfzeile"/>
    </w:pPr>
  </w:p>
  <w:p w:rsidR="00805E15" w:rsidRDefault="00805E15" w:rsidP="00D65219"/>
  <w:p w:rsidR="00805E15" w:rsidRDefault="00805E15" w:rsidP="00D65219"/>
  <w:p w:rsidR="00805E15" w:rsidRDefault="00805E15" w:rsidP="00D65219"/>
  <w:p w:rsidR="00805E15" w:rsidRDefault="00805E15" w:rsidP="00D65219"/>
  <w:p w:rsidR="00805E15" w:rsidRDefault="00805E15" w:rsidP="00D65219"/>
  <w:p w:rsidR="00805E15" w:rsidRDefault="00805E15" w:rsidP="00D65219"/>
  <w:p w:rsidR="00805E15" w:rsidRDefault="00805E15" w:rsidP="00D65219"/>
  <w:p w:rsidR="00805E15" w:rsidRDefault="00805E15" w:rsidP="00D65219"/>
  <w:p w:rsidR="00805E15" w:rsidRDefault="00805E15" w:rsidP="00D65219"/>
  <w:p w:rsidR="00805E15" w:rsidRDefault="00805E15" w:rsidP="00D65219"/>
  <w:p w:rsidR="00805E15" w:rsidRDefault="00805E15" w:rsidP="00D65219"/>
  <w:p w:rsidR="00805E15" w:rsidRDefault="00805E15" w:rsidP="00D6521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E15" w:rsidRDefault="00594DC6" w:rsidP="003E38E1">
    <w:pPr>
      <w:pStyle w:val="Kopfzeile"/>
    </w:pPr>
    <w:r>
      <w:t>Vorlage Lastenheft</w:t>
    </w:r>
    <w:r w:rsidR="00805E15" w:rsidRPr="002E1178">
      <w:tab/>
    </w:r>
    <w:r>
      <w:tab/>
    </w:r>
    <w:r w:rsidR="00805E15" w:rsidRPr="002E1178">
      <w:t>Seite</w:t>
    </w:r>
    <w:r w:rsidR="00BC200C">
      <w:t xml:space="preserve"> </w:t>
    </w:r>
    <w:r w:rsidR="00805E15" w:rsidRPr="002E1178">
      <w:t xml:space="preserve"> </w:t>
    </w:r>
    <w:r w:rsidR="00805E15" w:rsidRPr="002909C8">
      <w:rPr>
        <w:rStyle w:val="Seitenzahl"/>
        <w:b/>
        <w:color w:val="737373"/>
      </w:rPr>
      <w:fldChar w:fldCharType="begin"/>
    </w:r>
    <w:r w:rsidR="00805E15" w:rsidRPr="002909C8">
      <w:rPr>
        <w:rStyle w:val="Seitenzahl"/>
        <w:b/>
        <w:color w:val="737373"/>
      </w:rPr>
      <w:instrText xml:space="preserve"> PAGE </w:instrText>
    </w:r>
    <w:r w:rsidR="00805E15" w:rsidRPr="002909C8">
      <w:rPr>
        <w:rStyle w:val="Seitenzahl"/>
        <w:b/>
        <w:color w:val="737373"/>
      </w:rPr>
      <w:fldChar w:fldCharType="separate"/>
    </w:r>
    <w:r w:rsidR="00FE45E8">
      <w:rPr>
        <w:rStyle w:val="Seitenzahl"/>
        <w:b/>
        <w:noProof/>
        <w:color w:val="737373"/>
      </w:rPr>
      <w:t>1</w:t>
    </w:r>
    <w:r w:rsidR="00805E15" w:rsidRPr="002909C8">
      <w:rPr>
        <w:rStyle w:val="Seitenzahl"/>
        <w:b/>
        <w:color w:val="737373"/>
      </w:rPr>
      <w:fldChar w:fldCharType="end"/>
    </w:r>
    <w:r w:rsidR="00805E15" w:rsidRPr="002E1178">
      <w:rPr>
        <w:rStyle w:val="Seitenzahl"/>
        <w:color w:val="737373"/>
      </w:rPr>
      <w:t xml:space="preserve"> | </w:t>
    </w:r>
    <w:r w:rsidR="00805E15" w:rsidRPr="002E1178">
      <w:rPr>
        <w:rStyle w:val="Seitenzahl"/>
        <w:color w:val="737373"/>
      </w:rPr>
      <w:fldChar w:fldCharType="begin"/>
    </w:r>
    <w:r w:rsidR="00805E15" w:rsidRPr="002E1178">
      <w:rPr>
        <w:rStyle w:val="Seitenzahl"/>
        <w:color w:val="737373"/>
      </w:rPr>
      <w:instrText xml:space="preserve"> NUMPAGES </w:instrText>
    </w:r>
    <w:r w:rsidR="00805E15" w:rsidRPr="002E1178">
      <w:rPr>
        <w:rStyle w:val="Seitenzahl"/>
        <w:color w:val="737373"/>
      </w:rPr>
      <w:fldChar w:fldCharType="separate"/>
    </w:r>
    <w:r w:rsidR="00FE45E8">
      <w:rPr>
        <w:rStyle w:val="Seitenzahl"/>
        <w:noProof/>
        <w:color w:val="737373"/>
      </w:rPr>
      <w:t>10</w:t>
    </w:r>
    <w:r w:rsidR="00805E15" w:rsidRPr="002E1178">
      <w:rPr>
        <w:rStyle w:val="Seitenzahl"/>
        <w:color w:val="737373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ECE47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E6721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FE68B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BA672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12CE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8661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3A53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A57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5E5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EC0B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963E4A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60768C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07FA3A3D"/>
    <w:multiLevelType w:val="hybridMultilevel"/>
    <w:tmpl w:val="E7CE8492"/>
    <w:lvl w:ilvl="0" w:tplc="18DC0E46">
      <w:numFmt w:val="bullet"/>
      <w:lvlText w:val=""/>
      <w:lvlJc w:val="left"/>
      <w:pPr>
        <w:tabs>
          <w:tab w:val="num" w:pos="1065"/>
        </w:tabs>
        <w:ind w:left="1065" w:hanging="705"/>
      </w:pPr>
      <w:rPr>
        <w:rFonts w:ascii="Wingdings 2" w:eastAsia="Times New Roman" w:hAnsi="Wingdings 2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AC39B8"/>
    <w:multiLevelType w:val="hybridMultilevel"/>
    <w:tmpl w:val="4B3C9EE0"/>
    <w:lvl w:ilvl="0" w:tplc="86FE22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3538EF"/>
    <w:multiLevelType w:val="singleLevel"/>
    <w:tmpl w:val="36FCDFA8"/>
    <w:lvl w:ilvl="0">
      <w:start w:val="1"/>
      <w:numFmt w:val="bullet"/>
      <w:pStyle w:val="Checkliste"/>
      <w:lvlText w:val=""/>
      <w:lvlJc w:val="left"/>
      <w:pPr>
        <w:tabs>
          <w:tab w:val="num" w:pos="567"/>
        </w:tabs>
        <w:ind w:left="567" w:hanging="567"/>
      </w:pPr>
      <w:rPr>
        <w:rFonts w:ascii="Wingdings" w:eastAsia="Times" w:hAnsi="Wingdings" w:hint="default"/>
        <w:sz w:val="23"/>
      </w:rPr>
    </w:lvl>
  </w:abstractNum>
  <w:abstractNum w:abstractNumId="15" w15:restartNumberingAfterBreak="0">
    <w:nsid w:val="19532813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1C9822B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1D3A7D4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1D475E16"/>
    <w:multiLevelType w:val="multilevel"/>
    <w:tmpl w:val="16D8B038"/>
    <w:lvl w:ilvl="0">
      <w:numFmt w:val="bullet"/>
      <w:lvlText w:val=""/>
      <w:lvlJc w:val="left"/>
      <w:pPr>
        <w:tabs>
          <w:tab w:val="num" w:pos="567"/>
        </w:tabs>
        <w:ind w:left="567" w:hanging="567"/>
      </w:pPr>
      <w:rPr>
        <w:rFonts w:ascii="Wingdings" w:eastAsia="Times New Roman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DA1BE8"/>
    <w:multiLevelType w:val="multilevel"/>
    <w:tmpl w:val="6304F4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2AEE38BF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2D8030F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C914B86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FDA5017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1A80C04"/>
    <w:multiLevelType w:val="multilevel"/>
    <w:tmpl w:val="462C8792"/>
    <w:lvl w:ilvl="0">
      <w:start w:val="1"/>
      <w:numFmt w:val="decimal"/>
      <w:pStyle w:val="berschrift1"/>
      <w:suff w:val="space"/>
      <w:lvlText w:val="%1."/>
      <w:lvlJc w:val="left"/>
      <w:pPr>
        <w:ind w:left="142" w:hanging="142"/>
      </w:pPr>
      <w:rPr>
        <w:rFonts w:hint="default"/>
      </w:rPr>
    </w:lvl>
    <w:lvl w:ilvl="1">
      <w:start w:val="1"/>
      <w:numFmt w:val="decimal"/>
      <w:pStyle w:val="berschrift2"/>
      <w:suff w:val="space"/>
      <w:lvlText w:val="%1.%2."/>
      <w:lvlJc w:val="left"/>
      <w:pPr>
        <w:ind w:left="142" w:hanging="14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42" w:hanging="14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57E22DF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9A75D2F"/>
    <w:multiLevelType w:val="multilevel"/>
    <w:tmpl w:val="6EF8920E"/>
    <w:lvl w:ilvl="0"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ascii="Arial" w:eastAsia="Times New Roman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F67225"/>
    <w:multiLevelType w:val="hybridMultilevel"/>
    <w:tmpl w:val="5838B1EC"/>
    <w:lvl w:ilvl="0" w:tplc="B54EE590">
      <w:numFmt w:val="bullet"/>
      <w:pStyle w:val="ListeimText"/>
      <w:lvlText w:val=""/>
      <w:lvlJc w:val="left"/>
      <w:pPr>
        <w:tabs>
          <w:tab w:val="num" w:pos="255"/>
        </w:tabs>
        <w:ind w:left="255" w:hanging="255"/>
      </w:pPr>
      <w:rPr>
        <w:rFonts w:ascii="Wingdings" w:hAnsi="Wingdings" w:hint="default"/>
        <w:color w:val="737373"/>
        <w:u w:color="737373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D677A5"/>
    <w:multiLevelType w:val="multilevel"/>
    <w:tmpl w:val="88386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540C0D0C"/>
    <w:multiLevelType w:val="multilevel"/>
    <w:tmpl w:val="299A852C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576F1606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5DC51B95"/>
    <w:multiLevelType w:val="multilevel"/>
    <w:tmpl w:val="0407001D"/>
    <w:lvl w:ilvl="0">
      <w:start w:val="1"/>
      <w:numFmt w:val="bullet"/>
      <w:lvlText w:val="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3"/>
      </w:rPr>
    </w:lvl>
    <w:lvl w:ilvl="1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3"/>
      </w:rPr>
    </w:lvl>
    <w:lvl w:ilvl="2">
      <w:start w:val="1"/>
      <w:numFmt w:val="bullet"/>
      <w:lvlText w:val="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sz w:val="23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60321E90"/>
    <w:multiLevelType w:val="multilevel"/>
    <w:tmpl w:val="1A22E1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 w15:restartNumberingAfterBreak="0">
    <w:nsid w:val="661F0CC0"/>
    <w:multiLevelType w:val="multilevel"/>
    <w:tmpl w:val="D8AAB2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4" w15:restartNumberingAfterBreak="0">
    <w:nsid w:val="67D10E00"/>
    <w:multiLevelType w:val="multilevel"/>
    <w:tmpl w:val="0407001D"/>
    <w:lvl w:ilvl="0">
      <w:start w:val="1"/>
      <w:numFmt w:val="bullet"/>
      <w:lvlText w:val="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3"/>
      </w:rPr>
    </w:lvl>
    <w:lvl w:ilvl="1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3"/>
      </w:rPr>
    </w:lvl>
    <w:lvl w:ilvl="2">
      <w:start w:val="1"/>
      <w:numFmt w:val="bullet"/>
      <w:lvlText w:val="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sz w:val="23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698720D5"/>
    <w:multiLevelType w:val="multilevel"/>
    <w:tmpl w:val="2800F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6" w15:restartNumberingAfterBreak="0">
    <w:nsid w:val="6D436DC7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6F4C142F"/>
    <w:multiLevelType w:val="multilevel"/>
    <w:tmpl w:val="C1D6D4AC"/>
    <w:lvl w:ilvl="0">
      <w:numFmt w:val="bullet"/>
      <w:lvlText w:val="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u w:color="73737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B75C51"/>
    <w:multiLevelType w:val="multilevel"/>
    <w:tmpl w:val="1FC2BC4A"/>
    <w:lvl w:ilvl="0">
      <w:start w:val="1"/>
      <w:numFmt w:val="decimal"/>
      <w:suff w:val="space"/>
      <w:lvlText w:val="%1."/>
      <w:lvlJc w:val="left"/>
      <w:pPr>
        <w:ind w:left="142" w:hanging="14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2" w:hanging="142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."/>
      <w:lvlJc w:val="left"/>
      <w:pPr>
        <w:ind w:left="142" w:hanging="14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 w15:restartNumberingAfterBreak="0">
    <w:nsid w:val="7CCD21F7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E986BE6"/>
    <w:multiLevelType w:val="multilevel"/>
    <w:tmpl w:val="2188E22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8"/>
  </w:num>
  <w:num w:numId="12">
    <w:abstractNumId w:val="35"/>
  </w:num>
  <w:num w:numId="13">
    <w:abstractNumId w:val="33"/>
  </w:num>
  <w:num w:numId="14">
    <w:abstractNumId w:val="38"/>
  </w:num>
  <w:num w:numId="15">
    <w:abstractNumId w:val="32"/>
  </w:num>
  <w:num w:numId="16">
    <w:abstractNumId w:val="19"/>
  </w:num>
  <w:num w:numId="17">
    <w:abstractNumId w:val="22"/>
  </w:num>
  <w:num w:numId="18">
    <w:abstractNumId w:val="25"/>
  </w:num>
  <w:num w:numId="19">
    <w:abstractNumId w:val="16"/>
  </w:num>
  <w:num w:numId="20">
    <w:abstractNumId w:val="40"/>
  </w:num>
  <w:num w:numId="21">
    <w:abstractNumId w:val="29"/>
  </w:num>
  <w:num w:numId="22">
    <w:abstractNumId w:val="15"/>
  </w:num>
  <w:num w:numId="23">
    <w:abstractNumId w:val="36"/>
  </w:num>
  <w:num w:numId="24">
    <w:abstractNumId w:val="11"/>
  </w:num>
  <w:num w:numId="25">
    <w:abstractNumId w:val="30"/>
  </w:num>
  <w:num w:numId="26">
    <w:abstractNumId w:val="20"/>
  </w:num>
  <w:num w:numId="27">
    <w:abstractNumId w:val="39"/>
  </w:num>
  <w:num w:numId="28">
    <w:abstractNumId w:val="21"/>
  </w:num>
  <w:num w:numId="29">
    <w:abstractNumId w:val="24"/>
  </w:num>
  <w:num w:numId="30">
    <w:abstractNumId w:val="34"/>
  </w:num>
  <w:num w:numId="31">
    <w:abstractNumId w:val="31"/>
  </w:num>
  <w:num w:numId="32">
    <w:abstractNumId w:val="12"/>
  </w:num>
  <w:num w:numId="33">
    <w:abstractNumId w:val="14"/>
  </w:num>
  <w:num w:numId="34">
    <w:abstractNumId w:val="27"/>
  </w:num>
  <w:num w:numId="35">
    <w:abstractNumId w:val="26"/>
  </w:num>
  <w:num w:numId="36">
    <w:abstractNumId w:val="18"/>
  </w:num>
  <w:num w:numId="37">
    <w:abstractNumId w:val="37"/>
  </w:num>
  <w:num w:numId="38">
    <w:abstractNumId w:val="17"/>
  </w:num>
  <w:num w:numId="39">
    <w:abstractNumId w:val="10"/>
  </w:num>
  <w:num w:numId="40">
    <w:abstractNumId w:val="23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DC6"/>
    <w:rsid w:val="000031DE"/>
    <w:rsid w:val="00017DB7"/>
    <w:rsid w:val="000250DF"/>
    <w:rsid w:val="00026029"/>
    <w:rsid w:val="00044378"/>
    <w:rsid w:val="00064ABE"/>
    <w:rsid w:val="00077F4A"/>
    <w:rsid w:val="000804F4"/>
    <w:rsid w:val="00080EB8"/>
    <w:rsid w:val="00087BB9"/>
    <w:rsid w:val="000935B2"/>
    <w:rsid w:val="00095EFE"/>
    <w:rsid w:val="000B6451"/>
    <w:rsid w:val="000C1C1E"/>
    <w:rsid w:val="000C2119"/>
    <w:rsid w:val="000D46BD"/>
    <w:rsid w:val="000D7400"/>
    <w:rsid w:val="000E0434"/>
    <w:rsid w:val="000F0EF1"/>
    <w:rsid w:val="000F4D78"/>
    <w:rsid w:val="00100FBF"/>
    <w:rsid w:val="00102702"/>
    <w:rsid w:val="00105F94"/>
    <w:rsid w:val="00113A95"/>
    <w:rsid w:val="001163A3"/>
    <w:rsid w:val="00116BE1"/>
    <w:rsid w:val="00117217"/>
    <w:rsid w:val="00133C34"/>
    <w:rsid w:val="001343EB"/>
    <w:rsid w:val="00140A20"/>
    <w:rsid w:val="0014586C"/>
    <w:rsid w:val="00146002"/>
    <w:rsid w:val="00147877"/>
    <w:rsid w:val="001516CC"/>
    <w:rsid w:val="00152F18"/>
    <w:rsid w:val="0016369C"/>
    <w:rsid w:val="00165CE1"/>
    <w:rsid w:val="00170BE8"/>
    <w:rsid w:val="001841F4"/>
    <w:rsid w:val="00190BC4"/>
    <w:rsid w:val="00192EC8"/>
    <w:rsid w:val="00196E40"/>
    <w:rsid w:val="0019707C"/>
    <w:rsid w:val="001C0B55"/>
    <w:rsid w:val="001C276B"/>
    <w:rsid w:val="001C4A6E"/>
    <w:rsid w:val="001D3554"/>
    <w:rsid w:val="001D76B8"/>
    <w:rsid w:val="001F203F"/>
    <w:rsid w:val="00200F6D"/>
    <w:rsid w:val="002052BF"/>
    <w:rsid w:val="0021711F"/>
    <w:rsid w:val="002277E1"/>
    <w:rsid w:val="0023086A"/>
    <w:rsid w:val="00233F47"/>
    <w:rsid w:val="00235BA0"/>
    <w:rsid w:val="00236696"/>
    <w:rsid w:val="00236CD2"/>
    <w:rsid w:val="00237AF5"/>
    <w:rsid w:val="00245396"/>
    <w:rsid w:val="00257599"/>
    <w:rsid w:val="002577DE"/>
    <w:rsid w:val="00263DD1"/>
    <w:rsid w:val="002668D0"/>
    <w:rsid w:val="00266C4C"/>
    <w:rsid w:val="0027553D"/>
    <w:rsid w:val="002776EA"/>
    <w:rsid w:val="00282BAB"/>
    <w:rsid w:val="0028438D"/>
    <w:rsid w:val="00286494"/>
    <w:rsid w:val="002909C8"/>
    <w:rsid w:val="00296CDE"/>
    <w:rsid w:val="002A4D33"/>
    <w:rsid w:val="002B6A12"/>
    <w:rsid w:val="002C75C5"/>
    <w:rsid w:val="002D20E5"/>
    <w:rsid w:val="002E10B6"/>
    <w:rsid w:val="002E1178"/>
    <w:rsid w:val="002E516B"/>
    <w:rsid w:val="002F72A3"/>
    <w:rsid w:val="00305843"/>
    <w:rsid w:val="00316184"/>
    <w:rsid w:val="003245A3"/>
    <w:rsid w:val="00326482"/>
    <w:rsid w:val="00332992"/>
    <w:rsid w:val="00334D89"/>
    <w:rsid w:val="00336919"/>
    <w:rsid w:val="00336F8B"/>
    <w:rsid w:val="00350ED2"/>
    <w:rsid w:val="00353881"/>
    <w:rsid w:val="0035542D"/>
    <w:rsid w:val="003634C7"/>
    <w:rsid w:val="00366B97"/>
    <w:rsid w:val="00373B3E"/>
    <w:rsid w:val="003A06D2"/>
    <w:rsid w:val="003A1024"/>
    <w:rsid w:val="003A332A"/>
    <w:rsid w:val="003A37F0"/>
    <w:rsid w:val="003C156C"/>
    <w:rsid w:val="003C7683"/>
    <w:rsid w:val="003D4288"/>
    <w:rsid w:val="003E38E1"/>
    <w:rsid w:val="003F0FB2"/>
    <w:rsid w:val="003F2537"/>
    <w:rsid w:val="003F632F"/>
    <w:rsid w:val="00401BEC"/>
    <w:rsid w:val="004077E6"/>
    <w:rsid w:val="004349BC"/>
    <w:rsid w:val="0044015E"/>
    <w:rsid w:val="00443C46"/>
    <w:rsid w:val="0045362E"/>
    <w:rsid w:val="004549D0"/>
    <w:rsid w:val="00460C65"/>
    <w:rsid w:val="00461BAD"/>
    <w:rsid w:val="004773CE"/>
    <w:rsid w:val="00477612"/>
    <w:rsid w:val="00485FF8"/>
    <w:rsid w:val="004914E0"/>
    <w:rsid w:val="00496A05"/>
    <w:rsid w:val="004A2C3A"/>
    <w:rsid w:val="004A5F50"/>
    <w:rsid w:val="004A758C"/>
    <w:rsid w:val="004A7AFC"/>
    <w:rsid w:val="004B18CF"/>
    <w:rsid w:val="004C2FC5"/>
    <w:rsid w:val="004C3199"/>
    <w:rsid w:val="004C445D"/>
    <w:rsid w:val="004D662E"/>
    <w:rsid w:val="004E0A3C"/>
    <w:rsid w:val="004E6586"/>
    <w:rsid w:val="00501F3A"/>
    <w:rsid w:val="00506486"/>
    <w:rsid w:val="00507177"/>
    <w:rsid w:val="00507B8A"/>
    <w:rsid w:val="00507EA2"/>
    <w:rsid w:val="005128A1"/>
    <w:rsid w:val="005143C0"/>
    <w:rsid w:val="00516414"/>
    <w:rsid w:val="00530EBF"/>
    <w:rsid w:val="005324D9"/>
    <w:rsid w:val="00532937"/>
    <w:rsid w:val="0053536A"/>
    <w:rsid w:val="005375FE"/>
    <w:rsid w:val="00543D6F"/>
    <w:rsid w:val="0054748F"/>
    <w:rsid w:val="00551983"/>
    <w:rsid w:val="005525F2"/>
    <w:rsid w:val="00556B53"/>
    <w:rsid w:val="005579DB"/>
    <w:rsid w:val="005730F6"/>
    <w:rsid w:val="00583CA0"/>
    <w:rsid w:val="005852C5"/>
    <w:rsid w:val="00591C44"/>
    <w:rsid w:val="00594DC6"/>
    <w:rsid w:val="0059678F"/>
    <w:rsid w:val="005A11CC"/>
    <w:rsid w:val="005A2F33"/>
    <w:rsid w:val="005C407F"/>
    <w:rsid w:val="005E2337"/>
    <w:rsid w:val="005E3878"/>
    <w:rsid w:val="005F67B0"/>
    <w:rsid w:val="00605D5D"/>
    <w:rsid w:val="00610400"/>
    <w:rsid w:val="00625FD8"/>
    <w:rsid w:val="00631BFA"/>
    <w:rsid w:val="00632BB8"/>
    <w:rsid w:val="00642388"/>
    <w:rsid w:val="00655AEF"/>
    <w:rsid w:val="00657E68"/>
    <w:rsid w:val="00660C4B"/>
    <w:rsid w:val="006651A2"/>
    <w:rsid w:val="006747FC"/>
    <w:rsid w:val="00677193"/>
    <w:rsid w:val="0067766F"/>
    <w:rsid w:val="00680458"/>
    <w:rsid w:val="0069127B"/>
    <w:rsid w:val="006930E2"/>
    <w:rsid w:val="006947C5"/>
    <w:rsid w:val="006973FB"/>
    <w:rsid w:val="006A20CE"/>
    <w:rsid w:val="006A2F5A"/>
    <w:rsid w:val="006A3A3D"/>
    <w:rsid w:val="006A5A3B"/>
    <w:rsid w:val="006C620F"/>
    <w:rsid w:val="006D1447"/>
    <w:rsid w:val="006D7C97"/>
    <w:rsid w:val="006E2BE0"/>
    <w:rsid w:val="006F0947"/>
    <w:rsid w:val="006F2803"/>
    <w:rsid w:val="0071112D"/>
    <w:rsid w:val="00713779"/>
    <w:rsid w:val="0071720B"/>
    <w:rsid w:val="00726167"/>
    <w:rsid w:val="00743C87"/>
    <w:rsid w:val="007450EB"/>
    <w:rsid w:val="007475FB"/>
    <w:rsid w:val="007477FB"/>
    <w:rsid w:val="00747CC3"/>
    <w:rsid w:val="00757AFB"/>
    <w:rsid w:val="007725E3"/>
    <w:rsid w:val="00774B2C"/>
    <w:rsid w:val="00775620"/>
    <w:rsid w:val="00780FC8"/>
    <w:rsid w:val="00785C0B"/>
    <w:rsid w:val="007A5CEE"/>
    <w:rsid w:val="007B155C"/>
    <w:rsid w:val="007B7D36"/>
    <w:rsid w:val="007D23DE"/>
    <w:rsid w:val="007D714F"/>
    <w:rsid w:val="007E0153"/>
    <w:rsid w:val="007F5F37"/>
    <w:rsid w:val="00805E15"/>
    <w:rsid w:val="00805E49"/>
    <w:rsid w:val="00821656"/>
    <w:rsid w:val="008233B4"/>
    <w:rsid w:val="0083510B"/>
    <w:rsid w:val="008563F0"/>
    <w:rsid w:val="00864FCB"/>
    <w:rsid w:val="00872F3D"/>
    <w:rsid w:val="00874EC9"/>
    <w:rsid w:val="00884AF9"/>
    <w:rsid w:val="00890E70"/>
    <w:rsid w:val="008A0A5C"/>
    <w:rsid w:val="008A16AB"/>
    <w:rsid w:val="008B3339"/>
    <w:rsid w:val="008B3E6D"/>
    <w:rsid w:val="008B60DF"/>
    <w:rsid w:val="008C6328"/>
    <w:rsid w:val="008C6A94"/>
    <w:rsid w:val="008D1BA4"/>
    <w:rsid w:val="008D24F5"/>
    <w:rsid w:val="008D6F29"/>
    <w:rsid w:val="008E6971"/>
    <w:rsid w:val="008F5F08"/>
    <w:rsid w:val="0090090A"/>
    <w:rsid w:val="00901028"/>
    <w:rsid w:val="009066BB"/>
    <w:rsid w:val="00910961"/>
    <w:rsid w:val="00910CED"/>
    <w:rsid w:val="009127A5"/>
    <w:rsid w:val="00912DC7"/>
    <w:rsid w:val="009143C7"/>
    <w:rsid w:val="00924936"/>
    <w:rsid w:val="00927BA2"/>
    <w:rsid w:val="009322CA"/>
    <w:rsid w:val="00932F62"/>
    <w:rsid w:val="00942146"/>
    <w:rsid w:val="00947535"/>
    <w:rsid w:val="00955EBE"/>
    <w:rsid w:val="00966EC3"/>
    <w:rsid w:val="009700A0"/>
    <w:rsid w:val="00973778"/>
    <w:rsid w:val="0097595C"/>
    <w:rsid w:val="00977618"/>
    <w:rsid w:val="00980609"/>
    <w:rsid w:val="0098521B"/>
    <w:rsid w:val="00992A1A"/>
    <w:rsid w:val="009A1027"/>
    <w:rsid w:val="009A1C77"/>
    <w:rsid w:val="009A219A"/>
    <w:rsid w:val="009B19FC"/>
    <w:rsid w:val="009B227E"/>
    <w:rsid w:val="009B5D49"/>
    <w:rsid w:val="009C2B2F"/>
    <w:rsid w:val="009C73DB"/>
    <w:rsid w:val="009D059D"/>
    <w:rsid w:val="009D420C"/>
    <w:rsid w:val="009D4589"/>
    <w:rsid w:val="009E67FC"/>
    <w:rsid w:val="009F6C5C"/>
    <w:rsid w:val="00A000EA"/>
    <w:rsid w:val="00A01B84"/>
    <w:rsid w:val="00A0284A"/>
    <w:rsid w:val="00A04067"/>
    <w:rsid w:val="00A0452D"/>
    <w:rsid w:val="00A11A3E"/>
    <w:rsid w:val="00A12464"/>
    <w:rsid w:val="00A23572"/>
    <w:rsid w:val="00A24283"/>
    <w:rsid w:val="00A2471B"/>
    <w:rsid w:val="00A27FB3"/>
    <w:rsid w:val="00A30699"/>
    <w:rsid w:val="00A33D0F"/>
    <w:rsid w:val="00A41DE0"/>
    <w:rsid w:val="00A45249"/>
    <w:rsid w:val="00A56F0C"/>
    <w:rsid w:val="00A70DB1"/>
    <w:rsid w:val="00A7513E"/>
    <w:rsid w:val="00A757DB"/>
    <w:rsid w:val="00A76D0D"/>
    <w:rsid w:val="00A80EE0"/>
    <w:rsid w:val="00A81B92"/>
    <w:rsid w:val="00AB2E9F"/>
    <w:rsid w:val="00AC151F"/>
    <w:rsid w:val="00AC16AB"/>
    <w:rsid w:val="00AC52C7"/>
    <w:rsid w:val="00AD3673"/>
    <w:rsid w:val="00AD60B0"/>
    <w:rsid w:val="00AF0D2A"/>
    <w:rsid w:val="00AF4476"/>
    <w:rsid w:val="00B13F4D"/>
    <w:rsid w:val="00B15E3E"/>
    <w:rsid w:val="00B329FA"/>
    <w:rsid w:val="00B601B5"/>
    <w:rsid w:val="00B62058"/>
    <w:rsid w:val="00B63192"/>
    <w:rsid w:val="00B7625F"/>
    <w:rsid w:val="00B80CA0"/>
    <w:rsid w:val="00B90AE3"/>
    <w:rsid w:val="00B9297F"/>
    <w:rsid w:val="00B954EA"/>
    <w:rsid w:val="00BA6EDD"/>
    <w:rsid w:val="00BB2996"/>
    <w:rsid w:val="00BC200C"/>
    <w:rsid w:val="00BC5323"/>
    <w:rsid w:val="00BC7648"/>
    <w:rsid w:val="00BD0BD5"/>
    <w:rsid w:val="00BD47BC"/>
    <w:rsid w:val="00BF43BB"/>
    <w:rsid w:val="00C01266"/>
    <w:rsid w:val="00C03A28"/>
    <w:rsid w:val="00C03E25"/>
    <w:rsid w:val="00C06B78"/>
    <w:rsid w:val="00C219AD"/>
    <w:rsid w:val="00C27C72"/>
    <w:rsid w:val="00C4219B"/>
    <w:rsid w:val="00C421B7"/>
    <w:rsid w:val="00C44C35"/>
    <w:rsid w:val="00C45602"/>
    <w:rsid w:val="00C60E4F"/>
    <w:rsid w:val="00C65C4C"/>
    <w:rsid w:val="00C77CD4"/>
    <w:rsid w:val="00C864EE"/>
    <w:rsid w:val="00C97D39"/>
    <w:rsid w:val="00CA1E85"/>
    <w:rsid w:val="00CA20CE"/>
    <w:rsid w:val="00CA54CA"/>
    <w:rsid w:val="00CB5D88"/>
    <w:rsid w:val="00CB698E"/>
    <w:rsid w:val="00CC30E0"/>
    <w:rsid w:val="00CD4720"/>
    <w:rsid w:val="00CD6249"/>
    <w:rsid w:val="00CE053A"/>
    <w:rsid w:val="00CE7509"/>
    <w:rsid w:val="00CE7700"/>
    <w:rsid w:val="00CF1EAB"/>
    <w:rsid w:val="00D0485C"/>
    <w:rsid w:val="00D055E7"/>
    <w:rsid w:val="00D13B4B"/>
    <w:rsid w:val="00D24340"/>
    <w:rsid w:val="00D24AC0"/>
    <w:rsid w:val="00D30060"/>
    <w:rsid w:val="00D312E2"/>
    <w:rsid w:val="00D378C3"/>
    <w:rsid w:val="00D47081"/>
    <w:rsid w:val="00D522E9"/>
    <w:rsid w:val="00D57111"/>
    <w:rsid w:val="00D65219"/>
    <w:rsid w:val="00D71B7D"/>
    <w:rsid w:val="00D75292"/>
    <w:rsid w:val="00D95F53"/>
    <w:rsid w:val="00D961E1"/>
    <w:rsid w:val="00DA2DEC"/>
    <w:rsid w:val="00DA643B"/>
    <w:rsid w:val="00DB5448"/>
    <w:rsid w:val="00DC2397"/>
    <w:rsid w:val="00DC30B9"/>
    <w:rsid w:val="00DE14B0"/>
    <w:rsid w:val="00DF1E07"/>
    <w:rsid w:val="00E00EEA"/>
    <w:rsid w:val="00E01F75"/>
    <w:rsid w:val="00E0299F"/>
    <w:rsid w:val="00E02E3A"/>
    <w:rsid w:val="00E117B7"/>
    <w:rsid w:val="00E133A4"/>
    <w:rsid w:val="00E4134B"/>
    <w:rsid w:val="00E42B0E"/>
    <w:rsid w:val="00E430CC"/>
    <w:rsid w:val="00E4322F"/>
    <w:rsid w:val="00E477CE"/>
    <w:rsid w:val="00E51217"/>
    <w:rsid w:val="00E6128D"/>
    <w:rsid w:val="00E63757"/>
    <w:rsid w:val="00E84DDA"/>
    <w:rsid w:val="00E87120"/>
    <w:rsid w:val="00EA306C"/>
    <w:rsid w:val="00EC3CBE"/>
    <w:rsid w:val="00ED30F1"/>
    <w:rsid w:val="00ED4F0D"/>
    <w:rsid w:val="00ED58D9"/>
    <w:rsid w:val="00EF1397"/>
    <w:rsid w:val="00EF51AE"/>
    <w:rsid w:val="00F10582"/>
    <w:rsid w:val="00F11577"/>
    <w:rsid w:val="00F171BD"/>
    <w:rsid w:val="00F254AA"/>
    <w:rsid w:val="00F31DD0"/>
    <w:rsid w:val="00F33B41"/>
    <w:rsid w:val="00F378D7"/>
    <w:rsid w:val="00F40CCC"/>
    <w:rsid w:val="00F56C32"/>
    <w:rsid w:val="00F56C8D"/>
    <w:rsid w:val="00F57A83"/>
    <w:rsid w:val="00F6436D"/>
    <w:rsid w:val="00F65C09"/>
    <w:rsid w:val="00F703A2"/>
    <w:rsid w:val="00F71CDE"/>
    <w:rsid w:val="00F81296"/>
    <w:rsid w:val="00F8320A"/>
    <w:rsid w:val="00F92DDA"/>
    <w:rsid w:val="00FA7755"/>
    <w:rsid w:val="00FB366C"/>
    <w:rsid w:val="00FB3749"/>
    <w:rsid w:val="00FC4908"/>
    <w:rsid w:val="00FD4E87"/>
    <w:rsid w:val="00FE45E8"/>
    <w:rsid w:val="00FE7314"/>
    <w:rsid w:val="00FF4C49"/>
    <w:rsid w:val="00FF4FD2"/>
    <w:rsid w:val="00FF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2F9DEE5-EA39-445E-9655-7BE9AAA8A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Table Theme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utoRedefine/>
    <w:qFormat/>
    <w:rsid w:val="00D65219"/>
    <w:pPr>
      <w:spacing w:line="290" w:lineRule="exact"/>
    </w:pPr>
    <w:rPr>
      <w:rFonts w:ascii="Arial" w:hAnsi="Arial"/>
      <w:color w:val="000000"/>
      <w:sz w:val="23"/>
    </w:rPr>
  </w:style>
  <w:style w:type="paragraph" w:styleId="berschrift1">
    <w:name w:val="heading 1"/>
    <w:basedOn w:val="Standard"/>
    <w:next w:val="Standard"/>
    <w:autoRedefine/>
    <w:qFormat/>
    <w:rsid w:val="00942146"/>
    <w:pPr>
      <w:keepNext/>
      <w:numPr>
        <w:numId w:val="29"/>
      </w:numPr>
      <w:tabs>
        <w:tab w:val="left" w:pos="360"/>
      </w:tabs>
      <w:spacing w:after="230" w:line="400" w:lineRule="exact"/>
      <w:ind w:left="360" w:hanging="360"/>
      <w:contextualSpacing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autoRedefine/>
    <w:qFormat/>
    <w:rsid w:val="00780FC8"/>
    <w:pPr>
      <w:keepNext/>
      <w:numPr>
        <w:ilvl w:val="1"/>
        <w:numId w:val="29"/>
      </w:numPr>
      <w:spacing w:after="60"/>
      <w:contextualSpacing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autoRedefine/>
    <w:qFormat/>
    <w:rsid w:val="00780FC8"/>
    <w:pPr>
      <w:keepNext/>
      <w:spacing w:after="60"/>
      <w:contextualSpacing/>
      <w:outlineLvl w:val="2"/>
    </w:pPr>
    <w:rPr>
      <w:rFonts w:cs="Arial"/>
      <w:b/>
      <w:bCs/>
      <w:color w:val="737373"/>
      <w:szCs w:val="23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Kopfzeile">
    <w:name w:val="header"/>
    <w:basedOn w:val="Standard"/>
    <w:autoRedefine/>
    <w:rsid w:val="00591C44"/>
    <w:pPr>
      <w:pBdr>
        <w:top w:val="single" w:sz="4" w:space="6" w:color="737373"/>
      </w:pBdr>
      <w:tabs>
        <w:tab w:val="center" w:pos="4536"/>
        <w:tab w:val="right" w:pos="9072"/>
      </w:tabs>
      <w:spacing w:after="290" w:line="280" w:lineRule="exact"/>
    </w:pPr>
    <w:rPr>
      <w:color w:val="737373"/>
      <w:sz w:val="18"/>
      <w:szCs w:val="18"/>
    </w:rPr>
  </w:style>
  <w:style w:type="paragraph" w:styleId="Fuzeile">
    <w:name w:val="footer"/>
    <w:basedOn w:val="Standard"/>
    <w:autoRedefine/>
    <w:rsid w:val="00743C87"/>
    <w:pPr>
      <w:tabs>
        <w:tab w:val="center" w:pos="4536"/>
        <w:tab w:val="right" w:pos="9072"/>
      </w:tabs>
      <w:spacing w:line="220" w:lineRule="atLeast"/>
    </w:pPr>
    <w:rPr>
      <w:sz w:val="18"/>
      <w:szCs w:val="18"/>
    </w:rPr>
  </w:style>
  <w:style w:type="character" w:styleId="Seitenzahl">
    <w:name w:val="page number"/>
    <w:rsid w:val="00CD6249"/>
    <w:rPr>
      <w:rFonts w:ascii="Arial" w:hAnsi="Arial"/>
      <w:color w:val="666666"/>
      <w:sz w:val="18"/>
      <w:szCs w:val="18"/>
    </w:rPr>
  </w:style>
  <w:style w:type="paragraph" w:styleId="Titel">
    <w:name w:val="Title"/>
    <w:basedOn w:val="Standard"/>
    <w:autoRedefine/>
    <w:qFormat/>
    <w:rsid w:val="00726167"/>
    <w:pPr>
      <w:spacing w:after="480" w:line="480" w:lineRule="exact"/>
      <w:contextualSpacing/>
      <w:outlineLvl w:val="0"/>
    </w:pPr>
    <w:rPr>
      <w:rFonts w:cs="Arial"/>
      <w:b/>
      <w:bCs/>
      <w:color w:val="737373"/>
      <w:kern w:val="28"/>
      <w:sz w:val="40"/>
      <w:szCs w:val="40"/>
    </w:rPr>
  </w:style>
  <w:style w:type="paragraph" w:customStyle="1" w:styleId="Standardfett">
    <w:name w:val="Standard fett"/>
    <w:basedOn w:val="Standard"/>
    <w:autoRedefine/>
    <w:rsid w:val="00B7625F"/>
    <w:rPr>
      <w:b/>
    </w:rPr>
  </w:style>
  <w:style w:type="table" w:customStyle="1" w:styleId="Tabelle">
    <w:name w:val="Tabelle"/>
    <w:basedOn w:val="NormaleTabelle"/>
    <w:rsid w:val="00196E40"/>
    <w:pPr>
      <w:spacing w:line="250" w:lineRule="exact"/>
    </w:pPr>
    <w:rPr>
      <w:rFonts w:ascii="Arial" w:hAnsi="Arial"/>
    </w:rPr>
    <w:tblPr>
      <w:tblInd w:w="1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59" w:type="dxa"/>
        <w:right w:w="159" w:type="dxa"/>
      </w:tblCellMar>
    </w:tblPr>
    <w:tcPr>
      <w:shd w:val="clear" w:color="auto" w:fill="auto"/>
      <w:vAlign w:val="center"/>
    </w:tcPr>
    <w:tblStylePr w:type="firstRow">
      <w:tblPr>
        <w:tblInd w:w="0" w:type="dxa"/>
      </w:tbl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Tabellen-Text">
    <w:name w:val="Tabellen-Text"/>
    <w:rsid w:val="00C4219B"/>
    <w:pPr>
      <w:spacing w:line="250" w:lineRule="exact"/>
    </w:pPr>
    <w:rPr>
      <w:rFonts w:ascii="Arial" w:hAnsi="Arial"/>
      <w:color w:val="000000"/>
    </w:rPr>
  </w:style>
  <w:style w:type="paragraph" w:customStyle="1" w:styleId="HierknnteIhrLogostehen">
    <w:name w:val="Hier könnte Ihr Logo stehen"/>
    <w:basedOn w:val="Standard"/>
    <w:rsid w:val="00805E15"/>
    <w:pPr>
      <w:jc w:val="center"/>
    </w:pPr>
    <w:rPr>
      <w:color w:val="737373"/>
      <w:sz w:val="18"/>
    </w:rPr>
  </w:style>
  <w:style w:type="paragraph" w:customStyle="1" w:styleId="ListeimText">
    <w:name w:val="Liste im Text"/>
    <w:autoRedefine/>
    <w:rsid w:val="009C2B2F"/>
    <w:pPr>
      <w:numPr>
        <w:numId w:val="34"/>
      </w:numPr>
      <w:spacing w:line="290" w:lineRule="exact"/>
    </w:pPr>
    <w:rPr>
      <w:rFonts w:ascii="Arial" w:hAnsi="Arial"/>
      <w:color w:val="000000"/>
      <w:sz w:val="23"/>
    </w:rPr>
  </w:style>
  <w:style w:type="paragraph" w:customStyle="1" w:styleId="Tabellen-Beschriftung">
    <w:name w:val="Tabellen-Beschriftung"/>
    <w:autoRedefine/>
    <w:rsid w:val="00BC5323"/>
    <w:pPr>
      <w:spacing w:before="120" w:line="230" w:lineRule="exact"/>
      <w:contextualSpacing/>
    </w:pPr>
    <w:rPr>
      <w:rFonts w:ascii="Arial" w:hAnsi="Arial"/>
      <w:color w:val="000000"/>
      <w:sz w:val="18"/>
    </w:rPr>
  </w:style>
  <w:style w:type="paragraph" w:customStyle="1" w:styleId="Checkliste">
    <w:name w:val="Checkliste"/>
    <w:link w:val="ChecklisteZchnZchn"/>
    <w:autoRedefine/>
    <w:rsid w:val="00910CED"/>
    <w:pPr>
      <w:numPr>
        <w:numId w:val="33"/>
      </w:numPr>
      <w:spacing w:before="420" w:line="430" w:lineRule="exact"/>
      <w:contextualSpacing/>
    </w:pPr>
    <w:rPr>
      <w:rFonts w:ascii="Arial" w:hAnsi="Arial"/>
      <w:b/>
      <w:color w:val="000000"/>
      <w:sz w:val="23"/>
    </w:rPr>
  </w:style>
  <w:style w:type="paragraph" w:styleId="Sprechblasentext">
    <w:name w:val="Balloon Text"/>
    <w:basedOn w:val="Standard"/>
    <w:semiHidden/>
    <w:rsid w:val="00B329FA"/>
    <w:rPr>
      <w:rFonts w:ascii="Tahoma" w:hAnsi="Tahoma" w:cs="Tahoma"/>
      <w:sz w:val="16"/>
      <w:szCs w:val="16"/>
    </w:rPr>
  </w:style>
  <w:style w:type="character" w:customStyle="1" w:styleId="ChecklisteZchnZchn">
    <w:name w:val="Checkliste Zchn Zchn"/>
    <w:link w:val="Checkliste"/>
    <w:rsid w:val="00910CED"/>
    <w:rPr>
      <w:rFonts w:ascii="Arial" w:hAnsi="Arial"/>
      <w:b/>
      <w:color w:val="000000"/>
      <w:sz w:val="23"/>
      <w:lang w:val="de-DE" w:eastAsia="de-DE" w:bidi="ar-SA"/>
    </w:rPr>
  </w:style>
  <w:style w:type="character" w:styleId="Hyperlink">
    <w:name w:val="Hyperlink"/>
    <w:rsid w:val="004549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Arbeitsstand\Corporate%20Design\Office-Vorlagen\Word\seikumu%20P-Vorlage(070308)ale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seikumu P-Vorlage(070308)ale.dot</Template>
  <TotalTime>0</TotalTime>
  <Pages>10</Pages>
  <Words>607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Lastenheft</vt:lpstr>
    </vt:vector>
  </TitlesOfParts>
  <Company>bao GmbH, TBS NRW e.V.</Company>
  <LinksUpToDate>false</LinksUpToDate>
  <CharactersWithSpaces>4425</CharactersWithSpaces>
  <SharedDoc>false</SharedDoc>
  <HyperlinkBase>www.seikumu.de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Lastenheft</dc:title>
  <dc:subject>Lastenheft</dc:subject>
  <dc:creator>seikumu</dc:creator>
  <cp:keywords>Vorlage, Lastenheft, Anforderungsanalyse</cp:keywords>
  <dc:description>www.seikumu.de</dc:description>
  <cp:lastModifiedBy>abuosba@htw-berlin.de</cp:lastModifiedBy>
  <cp:revision>2</cp:revision>
  <cp:lastPrinted>2007-07-02T11:46:00Z</cp:lastPrinted>
  <dcterms:created xsi:type="dcterms:W3CDTF">2020-04-21T17:02:00Z</dcterms:created>
  <dcterms:modified xsi:type="dcterms:W3CDTF">2020-04-21T17:02:00Z</dcterms:modified>
  <cp:category>Vorlage</cp:category>
</cp:coreProperties>
</file>